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F723C" w:rsidRDefault="003F723C" w:rsidP="003F723C">
      <w:pPr>
        <w:pStyle w:val="versao"/>
      </w:pPr>
    </w:p>
    <w:p w:rsidR="003F723C" w:rsidRDefault="003F723C" w:rsidP="003F723C"/>
    <w:p w:rsidR="003F723C" w:rsidRDefault="003F723C" w:rsidP="003F723C">
      <w:pPr>
        <w:jc w:val="center"/>
        <w:rPr>
          <w:rFonts w:ascii="Arial Black" w:hAnsi="Arial Black" w:cs="Arial"/>
          <w:b/>
          <w:bCs/>
          <w:iCs/>
          <w:color w:val="FF0000"/>
          <w:sz w:val="40"/>
        </w:rPr>
      </w:pPr>
    </w:p>
    <w:p w:rsidR="003F723C" w:rsidRDefault="004B4671" w:rsidP="004B4671">
      <w:pPr>
        <w:jc w:val="center"/>
        <w:rPr>
          <w:rFonts w:ascii="Arial" w:hAnsi="Arial" w:cs="Arial"/>
          <w:sz w:val="40"/>
        </w:rPr>
      </w:pPr>
      <w:r>
        <w:rPr>
          <w:rFonts w:ascii="Arial" w:hAnsi="Arial" w:cs="Arial"/>
          <w:noProof/>
          <w:sz w:val="40"/>
        </w:rPr>
        <w:drawing>
          <wp:inline distT="0" distB="0" distL="0" distR="0">
            <wp:extent cx="5759450" cy="3585939"/>
            <wp:effectExtent l="0" t="0" r="0" b="0"/>
            <wp:docPr id="1" name="Imagem 1" descr="C:\Documents and Settings\Marialva\Desktop\String Fighters\StringsFighter\assets\sprites\scenes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Marialva\Desktop\String Fighters\StringsFighter\assets\sprites\scenes\log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85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29D" w:rsidRDefault="00A1429D" w:rsidP="003F723C">
      <w:pPr>
        <w:jc w:val="right"/>
        <w:rPr>
          <w:rFonts w:ascii="Arial" w:hAnsi="Arial" w:cs="Arial"/>
          <w:sz w:val="40"/>
        </w:rPr>
      </w:pPr>
    </w:p>
    <w:p w:rsidR="003F723C" w:rsidRDefault="003F723C" w:rsidP="003F723C">
      <w:pPr>
        <w:jc w:val="right"/>
        <w:rPr>
          <w:rFonts w:ascii="Arial" w:hAnsi="Arial" w:cs="Arial"/>
          <w:sz w:val="40"/>
        </w:rPr>
      </w:pPr>
    </w:p>
    <w:p w:rsidR="003F723C" w:rsidRDefault="003F723C" w:rsidP="003F723C">
      <w:pPr>
        <w:jc w:val="right"/>
        <w:rPr>
          <w:rFonts w:ascii="Arial" w:hAnsi="Arial" w:cs="Arial"/>
          <w:sz w:val="40"/>
        </w:rPr>
      </w:pPr>
    </w:p>
    <w:p w:rsidR="003F723C" w:rsidRDefault="003F723C" w:rsidP="003F723C">
      <w:pPr>
        <w:jc w:val="right"/>
        <w:rPr>
          <w:rFonts w:ascii="Arial" w:hAnsi="Arial" w:cs="Arial"/>
          <w:sz w:val="40"/>
        </w:rPr>
      </w:pPr>
    </w:p>
    <w:p w:rsidR="004B4671" w:rsidRDefault="004B4671" w:rsidP="003F723C">
      <w:pPr>
        <w:jc w:val="right"/>
        <w:rPr>
          <w:rFonts w:ascii="Arial" w:hAnsi="Arial" w:cs="Arial"/>
          <w:sz w:val="40"/>
        </w:rPr>
      </w:pPr>
    </w:p>
    <w:p w:rsidR="004B4671" w:rsidRDefault="004B4671" w:rsidP="003F723C">
      <w:pPr>
        <w:jc w:val="right"/>
        <w:rPr>
          <w:rFonts w:ascii="Arial" w:hAnsi="Arial" w:cs="Arial"/>
          <w:sz w:val="40"/>
        </w:rPr>
      </w:pPr>
    </w:p>
    <w:p w:rsidR="004B4671" w:rsidRDefault="004B4671" w:rsidP="003F723C">
      <w:pPr>
        <w:jc w:val="right"/>
        <w:rPr>
          <w:rFonts w:ascii="Arial" w:hAnsi="Arial" w:cs="Arial"/>
          <w:sz w:val="40"/>
        </w:rPr>
      </w:pPr>
    </w:p>
    <w:p w:rsidR="004B4671" w:rsidRDefault="004B4671" w:rsidP="003F723C">
      <w:pPr>
        <w:jc w:val="right"/>
        <w:rPr>
          <w:rFonts w:ascii="Arial" w:hAnsi="Arial" w:cs="Arial"/>
          <w:sz w:val="40"/>
        </w:rPr>
      </w:pPr>
    </w:p>
    <w:p w:rsidR="004B4671" w:rsidRDefault="004B4671" w:rsidP="003F723C">
      <w:pPr>
        <w:jc w:val="right"/>
        <w:rPr>
          <w:rFonts w:ascii="Arial" w:hAnsi="Arial" w:cs="Arial"/>
          <w:sz w:val="40"/>
        </w:rPr>
      </w:pPr>
    </w:p>
    <w:p w:rsidR="004B4671" w:rsidRDefault="004B4671" w:rsidP="003F723C">
      <w:pPr>
        <w:jc w:val="right"/>
        <w:rPr>
          <w:rFonts w:ascii="Arial" w:hAnsi="Arial" w:cs="Arial"/>
          <w:sz w:val="40"/>
        </w:rPr>
      </w:pPr>
    </w:p>
    <w:p w:rsidR="003F723C" w:rsidRPr="002226B5" w:rsidRDefault="00633749" w:rsidP="003F723C">
      <w:pPr>
        <w:pStyle w:val="sistema"/>
        <w:rPr>
          <w:rFonts w:cs="Arial"/>
          <w:i/>
          <w:iCs/>
          <w:szCs w:val="36"/>
          <w:lang w:eastAsia="en-US"/>
        </w:rPr>
      </w:pPr>
      <w:r>
        <w:rPr>
          <w:rFonts w:cs="Arial"/>
          <w:i/>
          <w:szCs w:val="36"/>
        </w:rPr>
        <w:t xml:space="preserve">Manual do Usuário - </w:t>
      </w:r>
      <w:r w:rsidR="00906F9C">
        <w:rPr>
          <w:rFonts w:cs="Arial"/>
          <w:i/>
          <w:szCs w:val="36"/>
        </w:rPr>
        <w:t xml:space="preserve">Strings Fighter </w:t>
      </w:r>
    </w:p>
    <w:p w:rsidR="00E84950" w:rsidRDefault="003F723C" w:rsidP="003F723C">
      <w:pPr>
        <w:pStyle w:val="sistema"/>
        <w:rPr>
          <w:rFonts w:cs="Arial"/>
          <w:szCs w:val="36"/>
        </w:rPr>
      </w:pPr>
      <w:r w:rsidRPr="002226B5">
        <w:rPr>
          <w:rFonts w:cs="Arial"/>
          <w:szCs w:val="36"/>
        </w:rPr>
        <w:t>Versão: 1.</w:t>
      </w:r>
      <w:r>
        <w:rPr>
          <w:rFonts w:cs="Arial"/>
          <w:szCs w:val="36"/>
        </w:rPr>
        <w:t>0</w:t>
      </w:r>
    </w:p>
    <w:p w:rsidR="00761AFE" w:rsidRDefault="00761AFE" w:rsidP="00761AFE">
      <w:pPr>
        <w:spacing w:before="0" w:after="0"/>
        <w:jc w:val="left"/>
        <w:rPr>
          <w:rFonts w:cs="Arial"/>
          <w:szCs w:val="36"/>
        </w:rPr>
      </w:pPr>
    </w:p>
    <w:p w:rsidR="00761AFE" w:rsidRDefault="000441B8" w:rsidP="00761AFE">
      <w:pPr>
        <w:spacing w:before="0" w:after="0"/>
        <w:jc w:val="left"/>
        <w:rPr>
          <w:rFonts w:cs="Arial"/>
          <w:szCs w:val="36"/>
        </w:rPr>
      </w:pPr>
      <w:r>
        <w:rPr>
          <w:rFonts w:cs="Arial"/>
          <w:szCs w:val="36"/>
        </w:rPr>
        <w:lastRenderedPageBreak/>
        <w:t xml:space="preserve">Integrantes do </w:t>
      </w:r>
      <w:r w:rsidR="00E714FF">
        <w:rPr>
          <w:rFonts w:cs="Arial"/>
          <w:szCs w:val="36"/>
        </w:rPr>
        <w:t>Grupo</w:t>
      </w:r>
      <w:r>
        <w:rPr>
          <w:rFonts w:cs="Arial"/>
          <w:szCs w:val="36"/>
        </w:rPr>
        <w:t>:</w:t>
      </w:r>
    </w:p>
    <w:p w:rsidR="00761AFE" w:rsidRDefault="00761AFE" w:rsidP="00761AFE">
      <w:pPr>
        <w:spacing w:before="0" w:after="0"/>
        <w:jc w:val="left"/>
        <w:rPr>
          <w:rFonts w:cs="Arial"/>
          <w:szCs w:val="36"/>
        </w:rPr>
      </w:pPr>
    </w:p>
    <w:p w:rsidR="00761AFE" w:rsidRDefault="00906F9C" w:rsidP="00761AFE">
      <w:pPr>
        <w:spacing w:before="0" w:after="0"/>
        <w:jc w:val="right"/>
        <w:rPr>
          <w:rFonts w:ascii="Courier New" w:hAnsi="Courier New" w:cs="Courier New"/>
          <w:b/>
          <w:szCs w:val="24"/>
        </w:rPr>
      </w:pPr>
      <w:r>
        <w:rPr>
          <w:rFonts w:ascii="Courier New" w:hAnsi="Courier New" w:cs="Courier New"/>
          <w:b/>
          <w:szCs w:val="24"/>
        </w:rPr>
        <w:t>Anderson Szalai    2080125-4</w:t>
      </w:r>
    </w:p>
    <w:p w:rsidR="00906F9C" w:rsidRPr="00761AFE" w:rsidRDefault="00906F9C" w:rsidP="00906F9C">
      <w:pPr>
        <w:spacing w:before="0" w:after="0"/>
        <w:jc w:val="right"/>
        <w:rPr>
          <w:rFonts w:ascii="Courier New" w:hAnsi="Courier New" w:cs="Courier New"/>
          <w:b/>
          <w:szCs w:val="24"/>
        </w:rPr>
      </w:pPr>
      <w:r w:rsidRPr="00761AFE">
        <w:rPr>
          <w:rFonts w:ascii="Courier New" w:hAnsi="Courier New" w:cs="Courier New"/>
          <w:b/>
          <w:szCs w:val="24"/>
        </w:rPr>
        <w:t>André Martins     2080126-2</w:t>
      </w:r>
    </w:p>
    <w:p w:rsidR="00906F9C" w:rsidRPr="00761AFE" w:rsidRDefault="00906F9C" w:rsidP="00906F9C">
      <w:pPr>
        <w:spacing w:before="0" w:after="0"/>
        <w:jc w:val="right"/>
        <w:rPr>
          <w:rFonts w:ascii="Courier New" w:hAnsi="Courier New" w:cs="Courier New"/>
          <w:b/>
          <w:szCs w:val="24"/>
        </w:rPr>
      </w:pPr>
      <w:r>
        <w:rPr>
          <w:rFonts w:ascii="Courier New" w:hAnsi="Courier New" w:cs="Courier New"/>
          <w:b/>
          <w:szCs w:val="24"/>
        </w:rPr>
        <w:t>Gabriel Roque</w:t>
      </w:r>
      <w:r w:rsidRPr="00761AFE">
        <w:rPr>
          <w:rFonts w:ascii="Courier New" w:hAnsi="Courier New" w:cs="Courier New"/>
          <w:b/>
          <w:szCs w:val="24"/>
        </w:rPr>
        <w:t xml:space="preserve">    2080160-2</w:t>
      </w:r>
    </w:p>
    <w:p w:rsidR="00761AFE" w:rsidRDefault="00906F9C" w:rsidP="00761AFE">
      <w:pPr>
        <w:spacing w:before="0" w:after="0"/>
        <w:jc w:val="right"/>
        <w:rPr>
          <w:rFonts w:ascii="Courier New" w:hAnsi="Courier New" w:cs="Courier New"/>
          <w:b/>
          <w:szCs w:val="24"/>
        </w:rPr>
      </w:pPr>
      <w:r>
        <w:rPr>
          <w:rFonts w:ascii="Courier New" w:hAnsi="Courier New" w:cs="Courier New"/>
          <w:b/>
          <w:szCs w:val="24"/>
        </w:rPr>
        <w:t>Leandro Monge</w:t>
      </w:r>
      <w:r w:rsidR="00761AFE" w:rsidRPr="00761AFE">
        <w:rPr>
          <w:rFonts w:ascii="Courier New" w:hAnsi="Courier New" w:cs="Courier New"/>
          <w:b/>
          <w:szCs w:val="24"/>
        </w:rPr>
        <w:t xml:space="preserve">    2080160-2</w:t>
      </w:r>
    </w:p>
    <w:p w:rsidR="00906F9C" w:rsidRDefault="00906F9C" w:rsidP="00761AFE">
      <w:pPr>
        <w:spacing w:before="0" w:after="0"/>
        <w:jc w:val="right"/>
        <w:rPr>
          <w:rFonts w:ascii="Courier New" w:hAnsi="Courier New" w:cs="Courier New"/>
          <w:b/>
          <w:szCs w:val="24"/>
        </w:rPr>
      </w:pPr>
    </w:p>
    <w:p w:rsidR="006A759C" w:rsidRDefault="00E84950" w:rsidP="00761AFE">
      <w:pPr>
        <w:spacing w:before="0" w:after="0"/>
        <w:jc w:val="left"/>
      </w:pPr>
      <w:r>
        <w:rPr>
          <w:rFonts w:cs="Arial"/>
          <w:szCs w:val="36"/>
        </w:rPr>
        <w:br w:type="page"/>
      </w:r>
      <w:r w:rsidR="00E37447">
        <w:lastRenderedPageBreak/>
        <w:t>Conteúdo</w:t>
      </w:r>
    </w:p>
    <w:p w:rsidR="005D6229" w:rsidRDefault="008F606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zh-CN"/>
        </w:rPr>
      </w:pPr>
      <w:r w:rsidRPr="008F606A">
        <w:fldChar w:fldCharType="begin"/>
      </w:r>
      <w:r w:rsidR="00E37447">
        <w:instrText xml:space="preserve"> TOC \o "1-3" \h \z </w:instrText>
      </w:r>
      <w:r w:rsidRPr="008F606A">
        <w:fldChar w:fldCharType="separate"/>
      </w:r>
      <w:hyperlink w:anchor="_Toc262499298" w:history="1">
        <w:r w:rsidR="005D6229" w:rsidRPr="00C57E60">
          <w:rPr>
            <w:rStyle w:val="Hyperlink"/>
          </w:rPr>
          <w:t>1.</w:t>
        </w:r>
        <w:r w:rsidR="005D6229">
          <w:rPr>
            <w:rFonts w:asciiTheme="minorHAnsi" w:eastAsiaTheme="minorEastAsia" w:hAnsiTheme="minorHAnsi" w:cstheme="minorBidi"/>
            <w:b w:val="0"/>
            <w:caps w:val="0"/>
            <w:sz w:val="22"/>
            <w:szCs w:val="22"/>
            <w:lang w:eastAsia="zh-CN"/>
          </w:rPr>
          <w:tab/>
        </w:r>
        <w:r w:rsidR="005D6229" w:rsidRPr="00C57E60">
          <w:rPr>
            <w:rStyle w:val="Hyperlink"/>
          </w:rPr>
          <w:t>Jogabilidade Básica</w:t>
        </w:r>
        <w:r w:rsidR="005D6229">
          <w:rPr>
            <w:webHidden/>
          </w:rPr>
          <w:tab/>
        </w:r>
        <w:r>
          <w:rPr>
            <w:webHidden/>
          </w:rPr>
          <w:fldChar w:fldCharType="begin"/>
        </w:r>
        <w:r w:rsidR="005D6229">
          <w:rPr>
            <w:webHidden/>
          </w:rPr>
          <w:instrText xml:space="preserve"> PAGEREF _Toc262499298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D6229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5D6229" w:rsidRDefault="008F606A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zh-CN"/>
        </w:rPr>
      </w:pPr>
      <w:hyperlink w:anchor="_Toc262499299" w:history="1">
        <w:r w:rsidR="005D6229" w:rsidRPr="00C57E60">
          <w:rPr>
            <w:rStyle w:val="Hyperlink"/>
            <w:noProof/>
          </w:rPr>
          <w:t>1.1</w:t>
        </w:r>
        <w:r w:rsidR="005D622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zh-CN"/>
          </w:rPr>
          <w:tab/>
        </w:r>
        <w:r w:rsidR="005D6229" w:rsidRPr="00C57E60">
          <w:rPr>
            <w:rStyle w:val="Hyperlink"/>
            <w:noProof/>
          </w:rPr>
          <w:t>Condições de Vitória</w:t>
        </w:r>
        <w:r w:rsidR="005D62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D6229">
          <w:rPr>
            <w:noProof/>
            <w:webHidden/>
          </w:rPr>
          <w:instrText xml:space="preserve"> PAGEREF _Toc262499299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22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D6229" w:rsidRDefault="008F606A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zh-CN"/>
        </w:rPr>
      </w:pPr>
      <w:hyperlink w:anchor="_Toc262499300" w:history="1">
        <w:r w:rsidR="005D6229" w:rsidRPr="00C57E60">
          <w:rPr>
            <w:rStyle w:val="Hyperlink"/>
            <w:noProof/>
          </w:rPr>
          <w:t>1.2</w:t>
        </w:r>
        <w:r w:rsidR="005D622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zh-CN"/>
          </w:rPr>
          <w:tab/>
        </w:r>
        <w:r w:rsidR="005D6229" w:rsidRPr="00C57E60">
          <w:rPr>
            <w:rStyle w:val="Hyperlink"/>
            <w:noProof/>
          </w:rPr>
          <w:t>Movimento e Comandos</w:t>
        </w:r>
        <w:r w:rsidR="005D62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D6229">
          <w:rPr>
            <w:noProof/>
            <w:webHidden/>
          </w:rPr>
          <w:instrText xml:space="preserve"> PAGEREF _Toc262499300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22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D6229" w:rsidRDefault="008F606A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zh-CN"/>
        </w:rPr>
      </w:pPr>
      <w:hyperlink w:anchor="_Toc262499301" w:history="1">
        <w:r w:rsidR="005D6229" w:rsidRPr="00C57E60">
          <w:rPr>
            <w:rStyle w:val="Hyperlink"/>
            <w:noProof/>
          </w:rPr>
          <w:t>1.3</w:t>
        </w:r>
        <w:r w:rsidR="005D622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zh-CN"/>
          </w:rPr>
          <w:tab/>
        </w:r>
        <w:r w:rsidR="005D6229" w:rsidRPr="00C57E60">
          <w:rPr>
            <w:rStyle w:val="Hyperlink"/>
            <w:noProof/>
          </w:rPr>
          <w:t>Condições de Evolução</w:t>
        </w:r>
        <w:r w:rsidR="005D62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D6229">
          <w:rPr>
            <w:noProof/>
            <w:webHidden/>
          </w:rPr>
          <w:instrText xml:space="preserve"> PAGEREF _Toc262499301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229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D6229" w:rsidRDefault="008F606A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zh-CN"/>
        </w:rPr>
      </w:pPr>
      <w:hyperlink w:anchor="_Toc262499302" w:history="1">
        <w:r w:rsidR="005D6229" w:rsidRPr="00C57E60">
          <w:rPr>
            <w:rStyle w:val="Hyperlink"/>
            <w:noProof/>
          </w:rPr>
          <w:t>1.4</w:t>
        </w:r>
        <w:r w:rsidR="005D622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zh-CN"/>
          </w:rPr>
          <w:tab/>
        </w:r>
        <w:r w:rsidR="005D6229" w:rsidRPr="00C57E60">
          <w:rPr>
            <w:rStyle w:val="Hyperlink"/>
            <w:noProof/>
          </w:rPr>
          <w:t>Magias</w:t>
        </w:r>
        <w:r w:rsidR="005D62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D6229">
          <w:rPr>
            <w:noProof/>
            <w:webHidden/>
          </w:rPr>
          <w:instrText xml:space="preserve"> PAGEREF _Toc262499302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229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D6229" w:rsidRDefault="008F606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zh-CN"/>
        </w:rPr>
      </w:pPr>
      <w:hyperlink w:anchor="_Toc262499303" w:history="1">
        <w:r w:rsidR="005D6229" w:rsidRPr="00C57E60">
          <w:rPr>
            <w:rStyle w:val="Hyperlink"/>
            <w:lang w:eastAsia="en-US"/>
          </w:rPr>
          <w:t>2.</w:t>
        </w:r>
        <w:r w:rsidR="005D6229">
          <w:rPr>
            <w:rFonts w:asciiTheme="minorHAnsi" w:eastAsiaTheme="minorEastAsia" w:hAnsiTheme="minorHAnsi" w:cstheme="minorBidi"/>
            <w:b w:val="0"/>
            <w:caps w:val="0"/>
            <w:sz w:val="22"/>
            <w:szCs w:val="22"/>
            <w:lang w:eastAsia="zh-CN"/>
          </w:rPr>
          <w:tab/>
        </w:r>
        <w:r w:rsidR="005D6229" w:rsidRPr="00C57E60">
          <w:rPr>
            <w:rStyle w:val="Hyperlink"/>
            <w:lang w:eastAsia="en-US"/>
          </w:rPr>
          <w:t>Cenários</w:t>
        </w:r>
        <w:r w:rsidR="005D6229">
          <w:rPr>
            <w:webHidden/>
          </w:rPr>
          <w:tab/>
        </w:r>
        <w:r>
          <w:rPr>
            <w:webHidden/>
          </w:rPr>
          <w:fldChar w:fldCharType="begin"/>
        </w:r>
        <w:r w:rsidR="005D6229">
          <w:rPr>
            <w:webHidden/>
          </w:rPr>
          <w:instrText xml:space="preserve"> PAGEREF _Toc262499303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D6229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5D6229" w:rsidRDefault="008F606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zh-CN"/>
        </w:rPr>
      </w:pPr>
      <w:hyperlink w:anchor="_Toc262499304" w:history="1">
        <w:r w:rsidR="005D6229" w:rsidRPr="00C57E60">
          <w:rPr>
            <w:rStyle w:val="Hyperlink"/>
            <w:lang w:eastAsia="en-US"/>
          </w:rPr>
          <w:t>3.</w:t>
        </w:r>
        <w:r w:rsidR="005D6229">
          <w:rPr>
            <w:rFonts w:asciiTheme="minorHAnsi" w:eastAsiaTheme="minorEastAsia" w:hAnsiTheme="minorHAnsi" w:cstheme="minorBidi"/>
            <w:b w:val="0"/>
            <w:caps w:val="0"/>
            <w:sz w:val="22"/>
            <w:szCs w:val="22"/>
            <w:lang w:eastAsia="zh-CN"/>
          </w:rPr>
          <w:tab/>
        </w:r>
        <w:r w:rsidR="005D6229" w:rsidRPr="00C57E60">
          <w:rPr>
            <w:rStyle w:val="Hyperlink"/>
            <w:lang w:eastAsia="en-US"/>
          </w:rPr>
          <w:t>Telas</w:t>
        </w:r>
        <w:r w:rsidR="005D6229">
          <w:rPr>
            <w:webHidden/>
          </w:rPr>
          <w:tab/>
        </w:r>
        <w:r>
          <w:rPr>
            <w:webHidden/>
          </w:rPr>
          <w:fldChar w:fldCharType="begin"/>
        </w:r>
        <w:r w:rsidR="005D6229">
          <w:rPr>
            <w:webHidden/>
          </w:rPr>
          <w:instrText xml:space="preserve"> PAGEREF _Toc262499304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D6229"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5D6229" w:rsidRDefault="008F606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zh-CN"/>
        </w:rPr>
      </w:pPr>
      <w:hyperlink w:anchor="_Toc262499305" w:history="1">
        <w:r w:rsidR="005D6229" w:rsidRPr="00C57E60">
          <w:rPr>
            <w:rStyle w:val="Hyperlink"/>
            <w:lang w:eastAsia="en-US"/>
          </w:rPr>
          <w:t>4.</w:t>
        </w:r>
        <w:r w:rsidR="005D6229">
          <w:rPr>
            <w:rFonts w:asciiTheme="minorHAnsi" w:eastAsiaTheme="minorEastAsia" w:hAnsiTheme="minorHAnsi" w:cstheme="minorBidi"/>
            <w:b w:val="0"/>
            <w:caps w:val="0"/>
            <w:sz w:val="22"/>
            <w:szCs w:val="22"/>
            <w:lang w:eastAsia="zh-CN"/>
          </w:rPr>
          <w:tab/>
        </w:r>
        <w:r w:rsidR="005D6229" w:rsidRPr="00C57E60">
          <w:rPr>
            <w:rStyle w:val="Hyperlink"/>
            <w:lang w:eastAsia="en-US"/>
          </w:rPr>
          <w:t>Créditos</w:t>
        </w:r>
        <w:r w:rsidR="005D6229">
          <w:rPr>
            <w:webHidden/>
          </w:rPr>
          <w:tab/>
        </w:r>
        <w:r>
          <w:rPr>
            <w:webHidden/>
          </w:rPr>
          <w:fldChar w:fldCharType="begin"/>
        </w:r>
        <w:r w:rsidR="005D6229">
          <w:rPr>
            <w:webHidden/>
          </w:rPr>
          <w:instrText xml:space="preserve"> PAGEREF _Toc262499305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D6229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6A759C" w:rsidRDefault="008F606A">
      <w:r>
        <w:rPr>
          <w:noProof/>
          <w:sz w:val="20"/>
        </w:rPr>
        <w:fldChar w:fldCharType="end"/>
      </w:r>
    </w:p>
    <w:p w:rsidR="006A759C" w:rsidRDefault="00E37447">
      <w:r>
        <w:br w:type="page"/>
      </w:r>
    </w:p>
    <w:p w:rsidR="004B4671" w:rsidRDefault="004B4671" w:rsidP="004B4671">
      <w:pPr>
        <w:pStyle w:val="Ttulo1"/>
        <w:rPr>
          <w:sz w:val="24"/>
        </w:rPr>
      </w:pPr>
      <w:bookmarkStart w:id="0" w:name="_Toc262499298"/>
      <w:r>
        <w:lastRenderedPageBreak/>
        <w:t>História</w:t>
      </w:r>
    </w:p>
    <w:p w:rsidR="004B4671" w:rsidRDefault="004B4671" w:rsidP="004B4671">
      <w:r>
        <w:t>Era uma vez os símbolos.</w:t>
      </w:r>
    </w:p>
    <w:p w:rsidR="004B4671" w:rsidRDefault="004B4671" w:rsidP="004B4671">
      <w:r>
        <w:t>Estes símbolos dominaram a comunicação desde a aurora do Homem, permitindo aos ancestrais dos humanos expressarem seus sentimentos e eternizar suas histórias e tradições.</w:t>
      </w:r>
      <w:r>
        <w:br/>
        <w:t>E então, há mais de 6000 anos, a humanidade descobriu a escrita, a qual conduziu a comunicação a outro patamar, permitindo novas formas de expressão, organização de idéias e perpetuação do conhecimento.</w:t>
      </w:r>
    </w:p>
    <w:p w:rsidR="004B4671" w:rsidRDefault="004B4671" w:rsidP="004B4671">
      <w:r>
        <w:t>Porém, em cerca de 3200 a.C., com a criação dos hieróglifos pelos Egípcios, os símbolos, sentindo-se ameaçados pela consolidação de um sistema de escrita consistente e à crescente descrença do Homem em relação aos deuses que eles representavam, deram início a um período que ficou conhecido como Guerras Demóticas.</w:t>
      </w:r>
    </w:p>
    <w:p w:rsidR="004B4671" w:rsidRDefault="004B4671" w:rsidP="004B4671">
      <w:r>
        <w:t xml:space="preserve">Acreditando serem a personificação dos deuses na Terra e numa tentativa frustrada de exterminar as primeiras letras e subjugar a humanidade, impedindo a evolução da escrita e voltando o Homem aos seus deuses e tradições, os símbolos valeram-se de seu uso em rituais místicos e criaram uma série de pergaminhos cujo conteúdo conferia poderes mágicos aos símbolos portadores. </w:t>
      </w:r>
    </w:p>
    <w:p w:rsidR="004B4671" w:rsidRDefault="004B4671" w:rsidP="004B4671">
      <w:r>
        <w:t>Entretanto, as letras, por considerarem-se como servos da humanidade e sendo igualmente uma forma de símbolo, utilizaram-se dos mesmos poderes mágicos dos pergaminhos, igualando-se aos símbolos durante as batalhas - e as Guerras Demóticas encerraram-se com a vitória das primeiras letras e subjugação dos símbolos, os quais foram banidos do universo da escrita e relegados a usos ritualísticos e ocultos.</w:t>
      </w:r>
    </w:p>
    <w:p w:rsidR="004B4671" w:rsidRDefault="004B4671" w:rsidP="004B4671">
      <w:r>
        <w:t>Contudo, os símbolos permaneceram durante séculos tramando sua triunfante vingança sobre as letras, silenciosamente estabelecendo-se em todas as áreas de comunicação, apenas aguardando o momento certo de seu retorno...</w:t>
      </w:r>
    </w:p>
    <w:p w:rsidR="004B4671" w:rsidRDefault="004B4671">
      <w:pPr>
        <w:spacing w:before="0" w:after="0"/>
        <w:jc w:val="left"/>
        <w:rPr>
          <w:rFonts w:ascii="Arial" w:hAnsi="Arial"/>
          <w:b/>
          <w:kern w:val="28"/>
          <w:sz w:val="28"/>
        </w:rPr>
      </w:pPr>
    </w:p>
    <w:p w:rsidR="004B4671" w:rsidRDefault="004B4671">
      <w:pPr>
        <w:spacing w:before="0" w:after="0"/>
        <w:jc w:val="left"/>
        <w:rPr>
          <w:rFonts w:ascii="Arial" w:hAnsi="Arial"/>
          <w:b/>
          <w:kern w:val="28"/>
          <w:sz w:val="28"/>
        </w:rPr>
      </w:pPr>
      <w:r>
        <w:br w:type="page"/>
      </w:r>
    </w:p>
    <w:p w:rsidR="004B4671" w:rsidRDefault="004B4671" w:rsidP="004B4671">
      <w:pPr>
        <w:pStyle w:val="Ttulo1"/>
        <w:rPr>
          <w:sz w:val="24"/>
        </w:rPr>
      </w:pPr>
      <w:r>
        <w:lastRenderedPageBreak/>
        <w:t>Personagens e seus Clãs</w:t>
      </w:r>
    </w:p>
    <w:p w:rsidR="004B4671" w:rsidRPr="00BA345B" w:rsidRDefault="004B4671" w:rsidP="004B4671">
      <w:pPr>
        <w:pStyle w:val="Ttulo2"/>
      </w:pPr>
      <w:r>
        <w:t>Personagens</w:t>
      </w:r>
    </w:p>
    <w:p w:rsidR="004B4671" w:rsidRDefault="004B4671" w:rsidP="004B4671">
      <w:pPr>
        <w:rPr>
          <w:b/>
        </w:rPr>
      </w:pPr>
      <w:r>
        <w:rPr>
          <w:b/>
          <w:noProof/>
        </w:rPr>
        <w:drawing>
          <wp:inline distT="0" distB="0" distL="0" distR="0">
            <wp:extent cx="967740" cy="967740"/>
            <wp:effectExtent l="19050" t="19050" r="22860" b="22860"/>
            <wp:docPr id="3" name="Imagem 2" descr="C:\Documents and Settings\Marialva\Desktop\String Fighters\StringsFighter\assets\sprites\characters\ankh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Marialva\Desktop\String Fighters\StringsFighter\assets\sprites\characters\ankh\logo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" cy="9677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671" w:rsidRDefault="004B4671" w:rsidP="004B4671">
      <w:r>
        <w:rPr>
          <w:b/>
        </w:rPr>
        <w:t xml:space="preserve">Nome: </w:t>
      </w:r>
      <w:r w:rsidRPr="00FF1D03">
        <w:t>Ankh</w:t>
      </w:r>
    </w:p>
    <w:p w:rsidR="004B4671" w:rsidRDefault="004B4671" w:rsidP="004B4671">
      <w:r>
        <w:rPr>
          <w:b/>
        </w:rPr>
        <w:t xml:space="preserve">Clã: </w:t>
      </w:r>
      <w:r>
        <w:t>Símbolos</w:t>
      </w:r>
    </w:p>
    <w:p w:rsidR="004B4671" w:rsidRDefault="004B4671" w:rsidP="004B4671">
      <w:r>
        <w:rPr>
          <w:b/>
        </w:rPr>
        <w:t xml:space="preserve">História: </w:t>
      </w:r>
      <w:r>
        <w:t>Símbolo da vida eterna foi o líder das principais batalhas contras as letras nas Guerras Demóticas. Acredita que pode trazer ressurreição a todos os símbolos extin</w:t>
      </w:r>
      <w:r w:rsidR="007F72DE">
        <w:t>tos</w:t>
      </w:r>
      <w:r>
        <w:t xml:space="preserve"> após as batalhas de 3200 a.C.</w:t>
      </w:r>
    </w:p>
    <w:p w:rsidR="004B4671" w:rsidRDefault="004B4671" w:rsidP="004B4671"/>
    <w:p w:rsidR="004B4671" w:rsidRDefault="004B4671" w:rsidP="004B4671">
      <w:r>
        <w:rPr>
          <w:noProof/>
        </w:rPr>
        <w:drawing>
          <wp:inline distT="0" distB="0" distL="0" distR="0">
            <wp:extent cx="967740" cy="967740"/>
            <wp:effectExtent l="19050" t="19050" r="22860" b="22860"/>
            <wp:docPr id="5" name="Imagem 3" descr="C:\Documents and Settings\Marialva\Desktop\String Fighters\StringsFighter\assets\sprites\characters\dobot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Marialva\Desktop\String Fighters\StringsFighter\assets\sprites\characters\dobot\logo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" cy="9677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671" w:rsidRDefault="004B4671" w:rsidP="004B4671">
      <w:r>
        <w:rPr>
          <w:b/>
        </w:rPr>
        <w:t xml:space="preserve">Nome: </w:t>
      </w:r>
      <w:r w:rsidRPr="00FF1D03">
        <w:t>Dôbot</w:t>
      </w:r>
    </w:p>
    <w:p w:rsidR="004B4671" w:rsidRDefault="004B4671" w:rsidP="004B4671">
      <w:r>
        <w:rPr>
          <w:b/>
        </w:rPr>
        <w:t xml:space="preserve">Clã: </w:t>
      </w:r>
      <w:r>
        <w:t>Letras</w:t>
      </w:r>
    </w:p>
    <w:p w:rsidR="004B4671" w:rsidRDefault="004B4671" w:rsidP="004B4671">
      <w:r>
        <w:rPr>
          <w:b/>
        </w:rPr>
        <w:t xml:space="preserve">História: </w:t>
      </w:r>
      <w:r>
        <w:t>Conjunto de letras apaixonado por robôs personificou-se como uma estranha máquina após assistir ao filme Wall-E. Divertido e paciente, é mais forte e ágil do que sua aparência desengonçada aparenta.</w:t>
      </w:r>
    </w:p>
    <w:p w:rsidR="004B4671" w:rsidRDefault="004B4671" w:rsidP="004B4671"/>
    <w:p w:rsidR="004B4671" w:rsidRDefault="004B4671" w:rsidP="004B4671">
      <w:pPr>
        <w:pStyle w:val="Ttulo2"/>
      </w:pPr>
      <w:r>
        <w:t>Clãs</w:t>
      </w:r>
    </w:p>
    <w:p w:rsidR="00505E84" w:rsidRDefault="00505E84" w:rsidP="00505E84">
      <w:r>
        <w:rPr>
          <w:b/>
        </w:rPr>
        <w:t>1. Símbolos</w:t>
      </w:r>
    </w:p>
    <w:p w:rsidR="00505E84" w:rsidRDefault="00505E84" w:rsidP="00505E84">
      <w:r>
        <w:t>Forma mais antiga de comunicação do Homem, possuindo forte ligação com deuses e rituais místicos. Pregam o extermínio das letras e subjugação da humanidade a antigas divindades e tradições esquecidas.</w:t>
      </w:r>
    </w:p>
    <w:p w:rsidR="00505E84" w:rsidRDefault="00505E84" w:rsidP="00505E84">
      <w:r>
        <w:t>Sua fonte de poder são os pergaminhos ancestrais que ainda restaram após as Guerras Demóticas.</w:t>
      </w:r>
    </w:p>
    <w:p w:rsidR="00505E84" w:rsidRDefault="00505E84" w:rsidP="00505E84">
      <w:r>
        <w:t>São mais fortes em magias e fracos em golpes físicos.</w:t>
      </w:r>
    </w:p>
    <w:p w:rsidR="00505E84" w:rsidRDefault="00505E84" w:rsidP="00505E84"/>
    <w:p w:rsidR="00505E84" w:rsidRDefault="00505E84" w:rsidP="00505E84">
      <w:r>
        <w:rPr>
          <w:b/>
        </w:rPr>
        <w:t>2. Letras</w:t>
      </w:r>
    </w:p>
    <w:p w:rsidR="00505E84" w:rsidRDefault="00505E84" w:rsidP="00505E84">
      <w:r>
        <w:t>Originárias dos símbolos, ampliaram seus poderes após as Guerras Demóticas e tiveram sua consolidação com os Gregos e Romanos. Surgiram como necessidade econômica e de controle e perpetuação do conhecimento. Tem na humanidade seu Criador e buscam servi-la como seu principal meio de comunicação.</w:t>
      </w:r>
    </w:p>
    <w:p w:rsidR="00505E84" w:rsidRDefault="00505E84" w:rsidP="00505E84">
      <w:r>
        <w:t>Sua fonte de poder são os segredos das magias antigas impressos em livros por ação dos Guardiões.</w:t>
      </w:r>
    </w:p>
    <w:p w:rsidR="00505E84" w:rsidRDefault="00505E84" w:rsidP="00505E84">
      <w:r>
        <w:t>São mais fortes em golpes físicos e fracos em magias.</w:t>
      </w:r>
    </w:p>
    <w:p w:rsidR="006A759C" w:rsidRDefault="00633749">
      <w:pPr>
        <w:pStyle w:val="Ttulo1"/>
        <w:rPr>
          <w:sz w:val="24"/>
        </w:rPr>
      </w:pPr>
      <w:r>
        <w:lastRenderedPageBreak/>
        <w:t>Jogabilidade Básica</w:t>
      </w:r>
      <w:bookmarkEnd w:id="0"/>
    </w:p>
    <w:p w:rsidR="006A759C" w:rsidRDefault="006A759C"/>
    <w:p w:rsidR="006A759C" w:rsidRPr="00BA345B" w:rsidRDefault="00633749" w:rsidP="00BA345B">
      <w:pPr>
        <w:pStyle w:val="Ttulo2"/>
      </w:pPr>
      <w:bookmarkStart w:id="1" w:name="_Toc262499299"/>
      <w:r>
        <w:t>Condições de Vitória</w:t>
      </w:r>
      <w:bookmarkEnd w:id="1"/>
    </w:p>
    <w:p w:rsidR="00633749" w:rsidRDefault="00717C8B" w:rsidP="00BA345B">
      <w:pPr>
        <w:pStyle w:val="WW-Commarcadores"/>
        <w:tabs>
          <w:tab w:val="clear" w:pos="360"/>
        </w:tabs>
      </w:pPr>
      <w:r w:rsidRPr="00717C8B">
        <w:t xml:space="preserve">O </w:t>
      </w:r>
      <w:r w:rsidR="00633749">
        <w:t>um dos jogadores ter seu HP subtraído a 0.</w:t>
      </w:r>
    </w:p>
    <w:p w:rsidR="00633749" w:rsidRDefault="00633749" w:rsidP="00BA345B">
      <w:pPr>
        <w:pStyle w:val="WW-Commarcadores"/>
        <w:tabs>
          <w:tab w:val="clear" w:pos="360"/>
        </w:tabs>
      </w:pPr>
      <w:r>
        <w:t>Os jogadores se enfrentam em um ambiente bidimensional com golpes físicos.</w:t>
      </w:r>
    </w:p>
    <w:p w:rsidR="00633749" w:rsidRDefault="00633749" w:rsidP="00BA345B">
      <w:pPr>
        <w:pStyle w:val="WW-Commarcadores"/>
        <w:tabs>
          <w:tab w:val="clear" w:pos="360"/>
        </w:tabs>
      </w:pPr>
      <w:r>
        <w:t xml:space="preserve">Haverá apenas 1 round, sendo que o jogador que o vencer vence a partida. </w:t>
      </w:r>
    </w:p>
    <w:p w:rsidR="00633749" w:rsidRDefault="00633749" w:rsidP="00BA345B">
      <w:pPr>
        <w:pStyle w:val="WW-Commarcadores"/>
        <w:tabs>
          <w:tab w:val="clear" w:pos="360"/>
        </w:tabs>
      </w:pPr>
      <w:r>
        <w:t xml:space="preserve">Os personagens dos jogadores possuem pontos de experiência (EXP) que definem o próximo nível para o qual irão. Tais pontos são obtidos após cada partida e de acordo com vitória ou derrota (vide fórmula mais abaixo em </w:t>
      </w:r>
      <w:r>
        <w:rPr>
          <w:i/>
        </w:rPr>
        <w:t>Condições de evolução</w:t>
      </w:r>
      <w:r>
        <w:t>).</w:t>
      </w:r>
    </w:p>
    <w:p w:rsidR="00633749" w:rsidRDefault="00633749" w:rsidP="00BA345B">
      <w:pPr>
        <w:pStyle w:val="WW-Commarcadores"/>
        <w:tabs>
          <w:tab w:val="clear" w:pos="360"/>
        </w:tabs>
      </w:pPr>
      <w:r>
        <w:t>Há também a pontuação do jogador, que é dada de acordo com a pontuação definida por partida e a qual</w:t>
      </w:r>
      <w:r w:rsidR="001C7B4A">
        <w:t xml:space="preserve"> o posiciona</w:t>
      </w:r>
      <w:r>
        <w:t xml:space="preserve"> no ranking on-line.</w:t>
      </w:r>
    </w:p>
    <w:p w:rsidR="00633749" w:rsidRDefault="00633749" w:rsidP="00BA345B">
      <w:pPr>
        <w:pStyle w:val="WW-Commarcadores"/>
        <w:tabs>
          <w:tab w:val="clear" w:pos="360"/>
        </w:tabs>
      </w:pPr>
      <w:r>
        <w:t>O jogo exibe os danos causados ao jogador através de números flutuantes acima do personagem.</w:t>
      </w:r>
    </w:p>
    <w:p w:rsidR="00633749" w:rsidRDefault="00633749" w:rsidP="00BA345B">
      <w:pPr>
        <w:pStyle w:val="WW-Commarcadores"/>
        <w:tabs>
          <w:tab w:val="clear" w:pos="360"/>
        </w:tabs>
      </w:pPr>
      <w:r>
        <w:t>Na tel</w:t>
      </w:r>
      <w:r w:rsidR="000F118A">
        <w:t xml:space="preserve">a, são exibidos apenas </w:t>
      </w:r>
      <w:r w:rsidR="001C7B4A">
        <w:t>HP</w:t>
      </w:r>
      <w:r w:rsidR="000F118A">
        <w:t>, MP e</w:t>
      </w:r>
      <w:r w:rsidR="001C7B4A">
        <w:t xml:space="preserve"> EXP</w:t>
      </w:r>
      <w:r>
        <w:t xml:space="preserve"> de cada jogador nos cantos </w:t>
      </w:r>
      <w:r w:rsidR="001C7B4A">
        <w:t xml:space="preserve">superiores </w:t>
      </w:r>
      <w:r>
        <w:t>da janela.</w:t>
      </w:r>
    </w:p>
    <w:p w:rsidR="00633749" w:rsidRDefault="00633749" w:rsidP="00BA345B">
      <w:pPr>
        <w:pStyle w:val="WW-Commarcadores"/>
        <w:tabs>
          <w:tab w:val="clear" w:pos="360"/>
        </w:tabs>
      </w:pPr>
    </w:p>
    <w:p w:rsidR="00633749" w:rsidRDefault="00633749" w:rsidP="00633749">
      <w:pPr>
        <w:pStyle w:val="Ttulo2"/>
      </w:pPr>
      <w:bookmarkStart w:id="2" w:name="_Toc262499300"/>
      <w:r>
        <w:t>Movimento e Comandos</w:t>
      </w:r>
      <w:bookmarkEnd w:id="2"/>
    </w:p>
    <w:p w:rsidR="00633749" w:rsidRDefault="00633749" w:rsidP="00BA345B">
      <w:pPr>
        <w:pStyle w:val="WW-Commarcadores"/>
        <w:tabs>
          <w:tab w:val="clear" w:pos="360"/>
        </w:tabs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605"/>
        <w:gridCol w:w="4605"/>
      </w:tblGrid>
      <w:tr w:rsidR="00FE188B" w:rsidTr="00FE188B">
        <w:tc>
          <w:tcPr>
            <w:tcW w:w="4605" w:type="dxa"/>
          </w:tcPr>
          <w:p w:rsidR="00FE188B" w:rsidRPr="00505E84" w:rsidRDefault="00FE188B" w:rsidP="00FE188B">
            <w:pPr>
              <w:pStyle w:val="WW-Commarcadores"/>
              <w:numPr>
                <w:ilvl w:val="0"/>
                <w:numId w:val="41"/>
              </w:numPr>
            </w:pPr>
            <w:r w:rsidRPr="00633749">
              <w:rPr>
                <w:lang w:val="en-US"/>
              </w:rPr>
              <w:t>Movimento para esquerda: A</w:t>
            </w:r>
          </w:p>
          <w:p w:rsidR="00FE188B" w:rsidRDefault="00FE188B" w:rsidP="00FE188B">
            <w:pPr>
              <w:pStyle w:val="WW-Commarcadores"/>
              <w:tabs>
                <w:tab w:val="clear" w:pos="360"/>
              </w:tabs>
              <w:jc w:val="center"/>
            </w:pPr>
            <w:r w:rsidRPr="00FE188B">
              <w:rPr>
                <w:noProof/>
                <w:lang w:eastAsia="pt-BR"/>
              </w:rPr>
              <w:drawing>
                <wp:inline distT="0" distB="0" distL="0" distR="0">
                  <wp:extent cx="914400" cy="1690370"/>
                  <wp:effectExtent l="19050" t="19050" r="19050" b="24130"/>
                  <wp:docPr id="21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690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accent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FE188B" w:rsidRDefault="00FE188B" w:rsidP="00FE188B">
            <w:pPr>
              <w:pStyle w:val="WW-Commarcadores"/>
              <w:numPr>
                <w:ilvl w:val="0"/>
                <w:numId w:val="41"/>
              </w:numPr>
              <w:rPr>
                <w:lang w:val="en-US"/>
              </w:rPr>
            </w:pPr>
            <w:r w:rsidRPr="00633749">
              <w:rPr>
                <w:lang w:val="en-US"/>
              </w:rPr>
              <w:t xml:space="preserve">Movimento para direita: D </w:t>
            </w:r>
          </w:p>
          <w:p w:rsidR="00FE188B" w:rsidRDefault="00FE188B" w:rsidP="00FE188B">
            <w:pPr>
              <w:pStyle w:val="WW-Commarcadores"/>
              <w:tabs>
                <w:tab w:val="clear" w:pos="360"/>
              </w:tabs>
              <w:jc w:val="center"/>
            </w:pPr>
            <w:r w:rsidRPr="00FE188B">
              <w:rPr>
                <w:noProof/>
                <w:lang w:eastAsia="pt-BR"/>
              </w:rPr>
              <w:drawing>
                <wp:inline distT="0" distB="0" distL="0" distR="0">
                  <wp:extent cx="890905" cy="1508125"/>
                  <wp:effectExtent l="38100" t="19050" r="23495" b="15875"/>
                  <wp:docPr id="22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0905" cy="150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accent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188B" w:rsidTr="00FE188B">
        <w:tc>
          <w:tcPr>
            <w:tcW w:w="4605" w:type="dxa"/>
          </w:tcPr>
          <w:p w:rsidR="00FE188B" w:rsidRDefault="00FE188B" w:rsidP="00FE188B">
            <w:pPr>
              <w:pStyle w:val="WW-Commarcadores"/>
              <w:numPr>
                <w:ilvl w:val="0"/>
                <w:numId w:val="41"/>
              </w:numPr>
              <w:rPr>
                <w:lang w:val="en-US"/>
              </w:rPr>
            </w:pPr>
            <w:r>
              <w:rPr>
                <w:lang w:val="en-US"/>
              </w:rPr>
              <w:t>Pulo (</w:t>
            </w:r>
            <w:r w:rsidRPr="00633749">
              <w:rPr>
                <w:lang w:val="en-US"/>
              </w:rPr>
              <w:t>J</w:t>
            </w:r>
            <w:r>
              <w:rPr>
                <w:lang w:val="en-US"/>
              </w:rPr>
              <w:t>ump)</w:t>
            </w:r>
            <w:r w:rsidRPr="00633749">
              <w:rPr>
                <w:lang w:val="en-US"/>
              </w:rPr>
              <w:t>: W</w:t>
            </w:r>
          </w:p>
          <w:p w:rsidR="00FE188B" w:rsidRDefault="00FE188B" w:rsidP="00FE188B">
            <w:pPr>
              <w:pStyle w:val="WW-Commarcadores"/>
              <w:tabs>
                <w:tab w:val="clear" w:pos="360"/>
              </w:tabs>
              <w:jc w:val="center"/>
            </w:pPr>
            <w:r w:rsidRPr="00FE188B">
              <w:rPr>
                <w:noProof/>
                <w:lang w:eastAsia="pt-BR"/>
              </w:rPr>
              <w:drawing>
                <wp:inline distT="0" distB="0" distL="0" distR="0">
                  <wp:extent cx="878840" cy="1769110"/>
                  <wp:effectExtent l="19050" t="19050" r="16510" b="21590"/>
                  <wp:docPr id="23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8840" cy="1769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accent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FE188B" w:rsidRPr="0090083E" w:rsidRDefault="00FE188B" w:rsidP="00FE188B">
            <w:pPr>
              <w:pStyle w:val="WW-Commarcadores"/>
              <w:numPr>
                <w:ilvl w:val="0"/>
                <w:numId w:val="41"/>
              </w:numPr>
              <w:rPr>
                <w:u w:val="single"/>
                <w:lang w:val="en-US"/>
              </w:rPr>
            </w:pPr>
            <w:r>
              <w:rPr>
                <w:lang w:val="en-US"/>
              </w:rPr>
              <w:t>Defesa (DEF): J</w:t>
            </w:r>
          </w:p>
          <w:p w:rsidR="00FE188B" w:rsidRDefault="00FE188B" w:rsidP="00FE188B">
            <w:pPr>
              <w:pStyle w:val="WW-Commarcadores"/>
              <w:tabs>
                <w:tab w:val="clear" w:pos="360"/>
              </w:tabs>
              <w:jc w:val="center"/>
            </w:pPr>
            <w:r w:rsidRPr="00FE188B">
              <w:rPr>
                <w:noProof/>
                <w:lang w:eastAsia="pt-BR"/>
              </w:rPr>
              <w:drawing>
                <wp:inline distT="0" distB="0" distL="0" distR="0">
                  <wp:extent cx="1009650" cy="1508125"/>
                  <wp:effectExtent l="19050" t="19050" r="19050" b="15875"/>
                  <wp:docPr id="29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150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accent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188B" w:rsidTr="00FE188B">
        <w:tc>
          <w:tcPr>
            <w:tcW w:w="4605" w:type="dxa"/>
          </w:tcPr>
          <w:p w:rsidR="00FE188B" w:rsidRDefault="00FE188B" w:rsidP="00FE188B">
            <w:pPr>
              <w:pStyle w:val="WW-Commarcadores"/>
              <w:tabs>
                <w:tab w:val="clear" w:pos="360"/>
              </w:tabs>
              <w:ind w:left="720"/>
              <w:rPr>
                <w:lang w:val="en-US"/>
              </w:rPr>
            </w:pPr>
          </w:p>
          <w:p w:rsidR="00FE188B" w:rsidRDefault="00FE188B" w:rsidP="00FE188B">
            <w:pPr>
              <w:pStyle w:val="WW-Commarcadores"/>
              <w:tabs>
                <w:tab w:val="clear" w:pos="360"/>
              </w:tabs>
              <w:ind w:left="720"/>
              <w:rPr>
                <w:lang w:val="en-US"/>
              </w:rPr>
            </w:pPr>
          </w:p>
          <w:p w:rsidR="00FE188B" w:rsidRPr="00FE188B" w:rsidRDefault="00FE188B" w:rsidP="00FE188B">
            <w:pPr>
              <w:pStyle w:val="WW-Commarcadores"/>
              <w:tabs>
                <w:tab w:val="clear" w:pos="360"/>
              </w:tabs>
              <w:ind w:left="720"/>
              <w:rPr>
                <w:lang w:val="en-US"/>
              </w:rPr>
            </w:pPr>
          </w:p>
          <w:p w:rsidR="00FE188B" w:rsidRDefault="00FE188B" w:rsidP="00FE188B">
            <w:pPr>
              <w:pStyle w:val="WW-Commarcadores"/>
              <w:numPr>
                <w:ilvl w:val="0"/>
                <w:numId w:val="41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>Soco Forte (</w:t>
            </w:r>
            <w:r w:rsidRPr="00633749">
              <w:rPr>
                <w:lang w:val="en-US"/>
              </w:rPr>
              <w:t>HP</w:t>
            </w:r>
            <w:r>
              <w:rPr>
                <w:lang w:val="en-US"/>
              </w:rPr>
              <w:t>)</w:t>
            </w:r>
            <w:r w:rsidRPr="00633749">
              <w:rPr>
                <w:lang w:val="en-US"/>
              </w:rPr>
              <w:t>: I</w:t>
            </w:r>
          </w:p>
          <w:p w:rsidR="00FE188B" w:rsidRDefault="00FE188B" w:rsidP="00FE188B">
            <w:pPr>
              <w:pStyle w:val="WW-Commarcadores"/>
              <w:tabs>
                <w:tab w:val="clear" w:pos="360"/>
              </w:tabs>
              <w:jc w:val="center"/>
            </w:pPr>
            <w:r w:rsidRPr="00FE188B">
              <w:rPr>
                <w:noProof/>
                <w:lang w:eastAsia="pt-BR"/>
              </w:rPr>
              <w:drawing>
                <wp:inline distT="0" distB="0" distL="0" distR="0">
                  <wp:extent cx="1175385" cy="1722120"/>
                  <wp:effectExtent l="19050" t="19050" r="24765" b="11430"/>
                  <wp:docPr id="25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5385" cy="1722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accent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FE188B" w:rsidRDefault="00FE188B" w:rsidP="00FE188B">
            <w:pPr>
              <w:pStyle w:val="WW-Commarcadores"/>
              <w:tabs>
                <w:tab w:val="clear" w:pos="360"/>
              </w:tabs>
              <w:ind w:left="720"/>
              <w:rPr>
                <w:lang w:val="en-US"/>
              </w:rPr>
            </w:pPr>
          </w:p>
          <w:p w:rsidR="00FE188B" w:rsidRDefault="00FE188B" w:rsidP="00FE188B">
            <w:pPr>
              <w:pStyle w:val="WW-Commarcadores"/>
              <w:tabs>
                <w:tab w:val="clear" w:pos="360"/>
              </w:tabs>
              <w:ind w:left="720"/>
              <w:rPr>
                <w:lang w:val="en-US"/>
              </w:rPr>
            </w:pPr>
          </w:p>
          <w:p w:rsidR="00FE188B" w:rsidRDefault="00FE188B" w:rsidP="00FE188B">
            <w:pPr>
              <w:pStyle w:val="WW-Commarcadores"/>
              <w:tabs>
                <w:tab w:val="clear" w:pos="360"/>
              </w:tabs>
              <w:ind w:left="720"/>
              <w:rPr>
                <w:lang w:val="en-US"/>
              </w:rPr>
            </w:pPr>
          </w:p>
          <w:p w:rsidR="00FE188B" w:rsidRDefault="00FE188B" w:rsidP="00FE188B">
            <w:pPr>
              <w:pStyle w:val="WW-Commarcadores"/>
              <w:numPr>
                <w:ilvl w:val="0"/>
                <w:numId w:val="41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>Chute Fraco (</w:t>
            </w:r>
            <w:r w:rsidRPr="00633749">
              <w:rPr>
                <w:lang w:val="en-US"/>
              </w:rPr>
              <w:t>LK</w:t>
            </w:r>
            <w:r w:rsidR="000F118A">
              <w:rPr>
                <w:lang w:val="en-US"/>
              </w:rPr>
              <w:t xml:space="preserve">): </w:t>
            </w:r>
            <w:r>
              <w:rPr>
                <w:lang w:val="en-US"/>
              </w:rPr>
              <w:t>O</w:t>
            </w:r>
          </w:p>
          <w:p w:rsidR="00FE188B" w:rsidRDefault="00FE188B" w:rsidP="00FE188B">
            <w:pPr>
              <w:pStyle w:val="WW-Commarcadores"/>
              <w:tabs>
                <w:tab w:val="clear" w:pos="360"/>
              </w:tabs>
              <w:jc w:val="center"/>
            </w:pPr>
            <w:r w:rsidRPr="00FE188B">
              <w:rPr>
                <w:noProof/>
                <w:lang w:eastAsia="pt-BR"/>
              </w:rPr>
              <w:drawing>
                <wp:inline distT="0" distB="0" distL="0" distR="0">
                  <wp:extent cx="937895" cy="1496060"/>
                  <wp:effectExtent l="38100" t="19050" r="14605" b="27940"/>
                  <wp:docPr id="26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895" cy="1496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accent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188B" w:rsidTr="00FE188B">
        <w:tc>
          <w:tcPr>
            <w:tcW w:w="4605" w:type="dxa"/>
          </w:tcPr>
          <w:p w:rsidR="00FE188B" w:rsidRDefault="00FE188B" w:rsidP="00FE188B">
            <w:pPr>
              <w:pStyle w:val="WW-Commarcadores"/>
              <w:numPr>
                <w:ilvl w:val="0"/>
                <w:numId w:val="41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>Chute Forte (</w:t>
            </w:r>
            <w:r w:rsidRPr="00633749">
              <w:rPr>
                <w:lang w:val="en-US"/>
              </w:rPr>
              <w:t>HK</w:t>
            </w:r>
            <w:r>
              <w:rPr>
                <w:lang w:val="en-US"/>
              </w:rPr>
              <w:t>): P</w:t>
            </w:r>
          </w:p>
          <w:p w:rsidR="00FE188B" w:rsidRDefault="00FE188B" w:rsidP="00FE188B">
            <w:pPr>
              <w:pStyle w:val="WW-Commarcadores"/>
              <w:tabs>
                <w:tab w:val="clear" w:pos="360"/>
              </w:tabs>
              <w:jc w:val="center"/>
            </w:pPr>
            <w:r w:rsidRPr="00FE188B">
              <w:rPr>
                <w:noProof/>
                <w:lang w:eastAsia="pt-BR"/>
              </w:rPr>
              <w:drawing>
                <wp:inline distT="0" distB="0" distL="0" distR="0">
                  <wp:extent cx="1151890" cy="1139825"/>
                  <wp:effectExtent l="19050" t="19050" r="10160" b="22225"/>
                  <wp:docPr id="27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1890" cy="1139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accent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FE188B" w:rsidRDefault="00FE188B" w:rsidP="00FE188B">
            <w:pPr>
              <w:pStyle w:val="WW-Commarcadores"/>
              <w:numPr>
                <w:ilvl w:val="0"/>
                <w:numId w:val="41"/>
              </w:numPr>
              <w:rPr>
                <w:lang w:val="en-US"/>
              </w:rPr>
            </w:pPr>
            <w:r>
              <w:rPr>
                <w:lang w:val="en-US"/>
              </w:rPr>
              <w:t>Soco Fraco (</w:t>
            </w:r>
            <w:r w:rsidRPr="00633749">
              <w:rPr>
                <w:lang w:val="en-US"/>
              </w:rPr>
              <w:t>LP</w:t>
            </w:r>
            <w:r>
              <w:rPr>
                <w:lang w:val="en-US"/>
              </w:rPr>
              <w:t>): U</w:t>
            </w:r>
          </w:p>
          <w:p w:rsidR="00FE188B" w:rsidRDefault="00FE188B" w:rsidP="00FE188B">
            <w:pPr>
              <w:pStyle w:val="WW-Commarcadores"/>
              <w:tabs>
                <w:tab w:val="clear" w:pos="360"/>
              </w:tabs>
              <w:jc w:val="center"/>
            </w:pPr>
            <w:r w:rsidRPr="00FE188B">
              <w:rPr>
                <w:noProof/>
                <w:lang w:eastAsia="pt-BR"/>
              </w:rPr>
              <w:drawing>
                <wp:inline distT="0" distB="0" distL="0" distR="0">
                  <wp:extent cx="914400" cy="1686560"/>
                  <wp:effectExtent l="19050" t="19050" r="19050" b="27940"/>
                  <wp:docPr id="30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686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accent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188B" w:rsidRDefault="00FE188B" w:rsidP="00BA345B">
      <w:pPr>
        <w:pStyle w:val="WW-Commarcadores"/>
        <w:tabs>
          <w:tab w:val="clear" w:pos="360"/>
        </w:tabs>
      </w:pPr>
    </w:p>
    <w:p w:rsidR="00505E84" w:rsidRPr="00633749" w:rsidRDefault="00505E84" w:rsidP="00505E84">
      <w:pPr>
        <w:pStyle w:val="WW-Commarcadores"/>
        <w:tabs>
          <w:tab w:val="clear" w:pos="360"/>
        </w:tabs>
        <w:ind w:left="720"/>
      </w:pPr>
    </w:p>
    <w:p w:rsidR="00505E84" w:rsidRDefault="00505E84" w:rsidP="00505E84">
      <w:pPr>
        <w:pStyle w:val="WW-Commarcadores"/>
        <w:tabs>
          <w:tab w:val="clear" w:pos="360"/>
        </w:tabs>
        <w:ind w:left="720"/>
        <w:rPr>
          <w:lang w:val="en-US"/>
        </w:rPr>
      </w:pPr>
    </w:p>
    <w:p w:rsidR="00505E84" w:rsidRDefault="00505E84" w:rsidP="00505E84">
      <w:pPr>
        <w:pStyle w:val="WW-Commarcadores"/>
        <w:tabs>
          <w:tab w:val="clear" w:pos="360"/>
        </w:tabs>
        <w:ind w:left="720"/>
        <w:rPr>
          <w:lang w:val="en-US"/>
        </w:rPr>
      </w:pPr>
    </w:p>
    <w:p w:rsidR="00505E84" w:rsidRDefault="00505E84" w:rsidP="00505E84">
      <w:pPr>
        <w:pStyle w:val="WW-Commarcadores"/>
        <w:tabs>
          <w:tab w:val="clear" w:pos="360"/>
        </w:tabs>
        <w:ind w:left="720"/>
        <w:rPr>
          <w:lang w:val="en-US"/>
        </w:rPr>
      </w:pPr>
    </w:p>
    <w:p w:rsidR="00505E84" w:rsidRDefault="00505E84" w:rsidP="00505E84">
      <w:pPr>
        <w:pStyle w:val="WW-Commarcadores"/>
        <w:tabs>
          <w:tab w:val="clear" w:pos="360"/>
        </w:tabs>
        <w:ind w:left="720"/>
        <w:rPr>
          <w:lang w:val="en-US"/>
        </w:rPr>
      </w:pPr>
    </w:p>
    <w:p w:rsidR="00B44490" w:rsidRDefault="00B44490" w:rsidP="00505E84">
      <w:pPr>
        <w:pStyle w:val="WW-Commarcadores"/>
        <w:tabs>
          <w:tab w:val="clear" w:pos="360"/>
        </w:tabs>
        <w:ind w:left="720"/>
        <w:rPr>
          <w:lang w:val="en-US"/>
        </w:rPr>
      </w:pPr>
    </w:p>
    <w:p w:rsidR="00B44490" w:rsidRPr="00633749" w:rsidRDefault="00B44490" w:rsidP="00505E84">
      <w:pPr>
        <w:pStyle w:val="WW-Commarcadores"/>
        <w:tabs>
          <w:tab w:val="clear" w:pos="360"/>
        </w:tabs>
        <w:ind w:left="720"/>
        <w:rPr>
          <w:lang w:val="en-US"/>
        </w:rPr>
      </w:pPr>
    </w:p>
    <w:p w:rsidR="00505E84" w:rsidRPr="00633749" w:rsidRDefault="00505E84" w:rsidP="00505E84">
      <w:pPr>
        <w:pStyle w:val="WW-Commarcadores"/>
        <w:tabs>
          <w:tab w:val="clear" w:pos="360"/>
        </w:tabs>
        <w:ind w:left="720"/>
        <w:rPr>
          <w:lang w:val="en-US"/>
        </w:rPr>
      </w:pPr>
    </w:p>
    <w:p w:rsidR="00505E84" w:rsidRPr="00633749" w:rsidRDefault="00505E84" w:rsidP="00505E84">
      <w:pPr>
        <w:pStyle w:val="WW-Commarcadores"/>
        <w:tabs>
          <w:tab w:val="clear" w:pos="360"/>
        </w:tabs>
        <w:ind w:left="720"/>
        <w:rPr>
          <w:lang w:val="en-US"/>
        </w:rPr>
      </w:pPr>
    </w:p>
    <w:p w:rsidR="00505E84" w:rsidRPr="00633749" w:rsidRDefault="00505E84" w:rsidP="00505E84">
      <w:pPr>
        <w:pStyle w:val="WW-Commarcadores"/>
        <w:tabs>
          <w:tab w:val="clear" w:pos="360"/>
        </w:tabs>
        <w:ind w:left="720"/>
        <w:rPr>
          <w:lang w:val="en-US"/>
        </w:rPr>
      </w:pPr>
    </w:p>
    <w:p w:rsidR="00505E84" w:rsidRDefault="00505E84" w:rsidP="00505E84">
      <w:pPr>
        <w:pStyle w:val="WW-Commarcadores"/>
        <w:tabs>
          <w:tab w:val="clear" w:pos="360"/>
        </w:tabs>
        <w:ind w:left="720"/>
        <w:rPr>
          <w:lang w:val="en-US"/>
        </w:rPr>
      </w:pPr>
    </w:p>
    <w:p w:rsidR="00505E84" w:rsidRDefault="00505E84" w:rsidP="00505E84">
      <w:pPr>
        <w:pStyle w:val="WW-Commarcadores"/>
        <w:tabs>
          <w:tab w:val="clear" w:pos="360"/>
        </w:tabs>
        <w:ind w:left="720"/>
        <w:rPr>
          <w:lang w:val="en-US"/>
        </w:rPr>
      </w:pPr>
    </w:p>
    <w:p w:rsidR="00505E84" w:rsidRDefault="00505E84" w:rsidP="00505E84">
      <w:pPr>
        <w:pStyle w:val="WW-Commarcadores"/>
        <w:tabs>
          <w:tab w:val="clear" w:pos="360"/>
        </w:tabs>
        <w:ind w:left="720"/>
        <w:rPr>
          <w:lang w:val="en-US"/>
        </w:rPr>
      </w:pPr>
    </w:p>
    <w:p w:rsidR="00505E84" w:rsidRDefault="00505E84" w:rsidP="00505E84">
      <w:pPr>
        <w:pStyle w:val="WW-Commarcadores"/>
        <w:tabs>
          <w:tab w:val="clear" w:pos="360"/>
        </w:tabs>
        <w:ind w:left="720"/>
        <w:rPr>
          <w:lang w:val="en-US"/>
        </w:rPr>
      </w:pPr>
    </w:p>
    <w:p w:rsidR="00505E84" w:rsidRPr="00633749" w:rsidRDefault="00505E84" w:rsidP="00505E84">
      <w:pPr>
        <w:pStyle w:val="WW-Commarcadores"/>
        <w:tabs>
          <w:tab w:val="clear" w:pos="360"/>
        </w:tabs>
        <w:ind w:left="720"/>
        <w:rPr>
          <w:lang w:val="en-US"/>
        </w:rPr>
      </w:pPr>
    </w:p>
    <w:p w:rsidR="00505E84" w:rsidRDefault="00505E84" w:rsidP="00505E84">
      <w:pPr>
        <w:pStyle w:val="WW-Commarcadores"/>
        <w:tabs>
          <w:tab w:val="clear" w:pos="360"/>
        </w:tabs>
        <w:ind w:left="720"/>
        <w:rPr>
          <w:u w:val="single"/>
          <w:lang w:val="en-US"/>
        </w:rPr>
      </w:pPr>
    </w:p>
    <w:p w:rsidR="0090083E" w:rsidRDefault="0090083E" w:rsidP="00505E84">
      <w:pPr>
        <w:pStyle w:val="WW-Commarcadores"/>
        <w:tabs>
          <w:tab w:val="clear" w:pos="360"/>
        </w:tabs>
        <w:ind w:left="720"/>
        <w:rPr>
          <w:u w:val="single"/>
          <w:lang w:val="en-US"/>
        </w:rPr>
      </w:pPr>
    </w:p>
    <w:p w:rsidR="0090083E" w:rsidRPr="00505E84" w:rsidRDefault="0090083E" w:rsidP="0090083E">
      <w:pPr>
        <w:pStyle w:val="WW-Commarcadores"/>
        <w:tabs>
          <w:tab w:val="clear" w:pos="360"/>
        </w:tabs>
        <w:ind w:left="720"/>
        <w:rPr>
          <w:u w:val="single"/>
          <w:lang w:val="en-US"/>
        </w:rPr>
      </w:pPr>
    </w:p>
    <w:p w:rsidR="00633749" w:rsidRDefault="00633749" w:rsidP="00BA345B">
      <w:pPr>
        <w:pStyle w:val="WW-Commarcadores"/>
        <w:tabs>
          <w:tab w:val="clear" w:pos="360"/>
        </w:tabs>
      </w:pPr>
    </w:p>
    <w:p w:rsidR="00505E84" w:rsidRDefault="00505E84" w:rsidP="00505E84">
      <w:pPr>
        <w:pStyle w:val="Ttulo2"/>
      </w:pPr>
      <w:r>
        <w:lastRenderedPageBreak/>
        <w:t>Elementos de Evolução</w:t>
      </w:r>
    </w:p>
    <w:p w:rsidR="00633749" w:rsidRDefault="00633749" w:rsidP="00BA345B">
      <w:pPr>
        <w:pStyle w:val="WW-Commarcadores"/>
        <w:tabs>
          <w:tab w:val="clear" w:pos="360"/>
        </w:tabs>
      </w:pPr>
    </w:p>
    <w:p w:rsidR="00633749" w:rsidRDefault="00633749" w:rsidP="003616B3">
      <w:pPr>
        <w:pStyle w:val="WW-Commarcadores"/>
        <w:numPr>
          <w:ilvl w:val="0"/>
          <w:numId w:val="42"/>
        </w:numPr>
      </w:pPr>
      <w:r>
        <w:t xml:space="preserve">L: nível atual do jogador, de 0 a 99. </w:t>
      </w:r>
    </w:p>
    <w:p w:rsidR="00633749" w:rsidRDefault="00633749" w:rsidP="00633749">
      <w:pPr>
        <w:pStyle w:val="WW-Commarcadores"/>
        <w:numPr>
          <w:ilvl w:val="0"/>
          <w:numId w:val="42"/>
        </w:numPr>
      </w:pPr>
      <w:r>
        <w:t>ATK: força de ataque físico ou mágico.</w:t>
      </w:r>
    </w:p>
    <w:p w:rsidR="00633749" w:rsidRDefault="00633749" w:rsidP="00633749">
      <w:pPr>
        <w:pStyle w:val="WW-Commarcadores"/>
        <w:numPr>
          <w:ilvl w:val="0"/>
          <w:numId w:val="42"/>
        </w:numPr>
      </w:pPr>
      <w:r>
        <w:t>Todos os valores são arredondados para o</w:t>
      </w:r>
      <w:r w:rsidR="003616B3">
        <w:t xml:space="preserve"> menor</w:t>
      </w:r>
      <w:r>
        <w:t xml:space="preserve"> inteiro mais próximo. </w:t>
      </w:r>
    </w:p>
    <w:p w:rsidR="00633749" w:rsidRDefault="00633749" w:rsidP="00633749">
      <w:pPr>
        <w:pStyle w:val="WW-Commarcadores"/>
        <w:tabs>
          <w:tab w:val="clear" w:pos="360"/>
        </w:tabs>
      </w:pPr>
    </w:p>
    <w:p w:rsidR="00505E84" w:rsidRDefault="00505E84" w:rsidP="00505E84">
      <w:pPr>
        <w:pStyle w:val="Ttulo2"/>
      </w:pPr>
      <w:r>
        <w:t>Resistência (HP – Hit Points)</w:t>
      </w:r>
    </w:p>
    <w:p w:rsidR="00633749" w:rsidRPr="00633749" w:rsidRDefault="00633749" w:rsidP="00633749">
      <w:pPr>
        <w:pStyle w:val="WW-Commarcadores"/>
        <w:tabs>
          <w:tab w:val="clear" w:pos="360"/>
        </w:tabs>
        <w:rPr>
          <w:b/>
        </w:rPr>
      </w:pPr>
    </w:p>
    <w:p w:rsidR="00633749" w:rsidRDefault="00633749" w:rsidP="00633749">
      <w:pPr>
        <w:pStyle w:val="WW-Commarcadores"/>
      </w:pPr>
      <w:r>
        <w:t>Quantidade de pontos de energia do jogador durante a luta. Inicia o round com seu valor máximo. Evolui de acordo com os níveis do jogador.</w:t>
      </w:r>
      <w:r w:rsidR="00B76D5D">
        <w:t xml:space="preserve"> </w:t>
      </w:r>
    </w:p>
    <w:p w:rsidR="00B76D5D" w:rsidRDefault="00B76D5D" w:rsidP="00633749">
      <w:pPr>
        <w:pStyle w:val="WW-Commarcadores"/>
      </w:pPr>
    </w:p>
    <w:p w:rsidR="00633749" w:rsidRDefault="00633749" w:rsidP="00633749">
      <w:pPr>
        <w:pStyle w:val="WW-Commarcadores"/>
      </w:pPr>
      <w:r>
        <w:t>Valores iniciais:</w:t>
      </w:r>
    </w:p>
    <w:p w:rsidR="00633749" w:rsidRDefault="00633749" w:rsidP="00633749">
      <w:pPr>
        <w:pStyle w:val="WW-Commarcadores"/>
      </w:pPr>
      <w:r>
        <w:t>•</w:t>
      </w:r>
      <w:r>
        <w:tab/>
        <w:t>Símbolos: 100</w:t>
      </w:r>
    </w:p>
    <w:p w:rsidR="00633749" w:rsidRDefault="00633749" w:rsidP="00633749">
      <w:pPr>
        <w:pStyle w:val="WW-Commarcadores"/>
      </w:pPr>
      <w:r>
        <w:t>•</w:t>
      </w:r>
      <w:r>
        <w:tab/>
        <w:t>Letras: 120</w:t>
      </w:r>
    </w:p>
    <w:p w:rsidR="00B76D5D" w:rsidRDefault="00B76D5D" w:rsidP="00633749">
      <w:pPr>
        <w:pStyle w:val="WW-Commarcadores"/>
      </w:pPr>
    </w:p>
    <w:p w:rsidR="00B76D5D" w:rsidRDefault="00B76D5D" w:rsidP="00B76D5D">
      <w:pPr>
        <w:pStyle w:val="Ttulo2"/>
      </w:pPr>
      <w:r>
        <w:t>Força física (STR)</w:t>
      </w:r>
    </w:p>
    <w:p w:rsidR="00633749" w:rsidRPr="00633749" w:rsidRDefault="00633749" w:rsidP="00633749">
      <w:pPr>
        <w:pStyle w:val="WW-Commarcadores"/>
        <w:rPr>
          <w:b/>
        </w:rPr>
      </w:pPr>
    </w:p>
    <w:p w:rsidR="00633749" w:rsidRDefault="00633749" w:rsidP="00633749">
      <w:pPr>
        <w:pStyle w:val="WW-Commarcadores"/>
      </w:pPr>
      <w:r>
        <w:t>Força de ataques físicos. O ATK equivale a esse número. Evolui de acordo com os níveis do jogador.</w:t>
      </w:r>
    </w:p>
    <w:p w:rsidR="00633749" w:rsidRDefault="00633749" w:rsidP="00633749">
      <w:pPr>
        <w:pStyle w:val="WW-Commarcadores"/>
      </w:pPr>
    </w:p>
    <w:p w:rsidR="00633749" w:rsidRDefault="00633749" w:rsidP="00633749">
      <w:pPr>
        <w:pStyle w:val="WW-Commarcadores"/>
      </w:pPr>
      <w:r>
        <w:t>Valores iniciais:</w:t>
      </w:r>
    </w:p>
    <w:p w:rsidR="00633749" w:rsidRDefault="00633749" w:rsidP="00633749">
      <w:pPr>
        <w:pStyle w:val="WW-Commarcadores"/>
      </w:pPr>
      <w:r>
        <w:t>•</w:t>
      </w:r>
      <w:r>
        <w:tab/>
        <w:t>Símbolos: 1</w:t>
      </w:r>
    </w:p>
    <w:p w:rsidR="00633749" w:rsidRDefault="00633749" w:rsidP="00633749">
      <w:pPr>
        <w:pStyle w:val="WW-Commarcadores"/>
      </w:pPr>
      <w:r>
        <w:t>•</w:t>
      </w:r>
      <w:r>
        <w:tab/>
        <w:t>Letras: 2</w:t>
      </w:r>
    </w:p>
    <w:p w:rsidR="00633749" w:rsidRDefault="00633749" w:rsidP="00633749">
      <w:pPr>
        <w:pStyle w:val="WW-Commarcadores"/>
      </w:pPr>
    </w:p>
    <w:p w:rsidR="00B76D5D" w:rsidRDefault="00B76D5D" w:rsidP="00B76D5D">
      <w:pPr>
        <w:pStyle w:val="Ttulo2"/>
      </w:pPr>
      <w:r>
        <w:t>Defesa (DEF)</w:t>
      </w:r>
    </w:p>
    <w:p w:rsidR="00B76D5D" w:rsidRDefault="00B76D5D" w:rsidP="00633749">
      <w:pPr>
        <w:pStyle w:val="WW-Commarcadores"/>
      </w:pPr>
    </w:p>
    <w:p w:rsidR="00633749" w:rsidRDefault="00633749" w:rsidP="00633749">
      <w:pPr>
        <w:pStyle w:val="WW-Commarcadores"/>
      </w:pPr>
      <w:r>
        <w:t>C</w:t>
      </w:r>
      <w:r w:rsidR="003616B3">
        <w:t>apacidade de defesa do jogador. Libera uma pequena porcentagem de dano àquele que realiza a defesa. Evolui de acordo com os níveis do jogador.</w:t>
      </w:r>
    </w:p>
    <w:p w:rsidR="00633749" w:rsidRDefault="00633749" w:rsidP="00633749">
      <w:pPr>
        <w:pStyle w:val="WW-Commarcadores"/>
      </w:pPr>
    </w:p>
    <w:p w:rsidR="00633749" w:rsidRDefault="00633749" w:rsidP="00633749">
      <w:pPr>
        <w:pStyle w:val="WW-Commarcadores"/>
      </w:pPr>
      <w:r>
        <w:t>Valores iniciais:</w:t>
      </w:r>
    </w:p>
    <w:p w:rsidR="00633749" w:rsidRDefault="00633749" w:rsidP="00633749">
      <w:pPr>
        <w:pStyle w:val="WW-Commarcadores"/>
      </w:pPr>
      <w:r>
        <w:t>•</w:t>
      </w:r>
      <w:r>
        <w:tab/>
        <w:t>Símbolos: 0.1</w:t>
      </w:r>
    </w:p>
    <w:p w:rsidR="00633749" w:rsidRDefault="00633749" w:rsidP="00633749">
      <w:pPr>
        <w:pStyle w:val="WW-Commarcadores"/>
      </w:pPr>
      <w:r>
        <w:t>•</w:t>
      </w:r>
      <w:r>
        <w:tab/>
        <w:t>Letras: 0.05</w:t>
      </w:r>
    </w:p>
    <w:p w:rsidR="00FD532C" w:rsidRDefault="00FD532C" w:rsidP="00BA345B">
      <w:pPr>
        <w:pStyle w:val="WW-Commarcadores"/>
        <w:tabs>
          <w:tab w:val="clear" w:pos="360"/>
        </w:tabs>
      </w:pPr>
    </w:p>
    <w:p w:rsidR="00633749" w:rsidRDefault="00633749" w:rsidP="00633749">
      <w:pPr>
        <w:pStyle w:val="Ttulo2"/>
      </w:pPr>
      <w:bookmarkStart w:id="3" w:name="_Toc262499301"/>
      <w:r>
        <w:t>Condições de Evolução</w:t>
      </w:r>
      <w:bookmarkEnd w:id="3"/>
    </w:p>
    <w:p w:rsidR="00633749" w:rsidRDefault="00633749" w:rsidP="00633749"/>
    <w:p w:rsidR="003616B3" w:rsidRDefault="003616B3" w:rsidP="003616B3">
      <w:pPr>
        <w:pStyle w:val="PargrafodaLista"/>
        <w:numPr>
          <w:ilvl w:val="0"/>
          <w:numId w:val="43"/>
        </w:numPr>
      </w:pPr>
      <w:r>
        <w:t>A subida de nível do jogador se dá a cada 100 * (L ^ 2) pontos de EXP, onde L = nível atual do jogador.</w:t>
      </w:r>
    </w:p>
    <w:p w:rsidR="00B06A2F" w:rsidRDefault="003616B3" w:rsidP="006F4007">
      <w:pPr>
        <w:pStyle w:val="PargrafodaLista"/>
        <w:numPr>
          <w:ilvl w:val="0"/>
          <w:numId w:val="43"/>
        </w:numPr>
      </w:pPr>
      <w:r>
        <w:t>O ganho de experiência a cada golpe é dado pela fórmula DANO * 0,1, sendo que valerá 1 caso o valor obtido seja menor que 0 ou igual a 0;</w:t>
      </w:r>
      <w:r w:rsidR="00633749">
        <w:t>Cada golpe acertad</w:t>
      </w:r>
      <w:r w:rsidR="00B76D5D">
        <w:t>o</w:t>
      </w:r>
      <w:r w:rsidR="00633749">
        <w:t xml:space="preserve"> no oponente </w:t>
      </w:r>
      <w:r w:rsidR="00B76D5D">
        <w:t>vale</w:t>
      </w:r>
      <w:r w:rsidR="00633749">
        <w:t xml:space="preserve"> seu ATK em pontos. </w:t>
      </w:r>
    </w:p>
    <w:p w:rsidR="00E714FF" w:rsidRDefault="00B76D5D" w:rsidP="00E714FF">
      <w:pPr>
        <w:pStyle w:val="Ttulo1"/>
        <w:rPr>
          <w:lang w:eastAsia="en-US"/>
        </w:rPr>
      </w:pPr>
      <w:r>
        <w:rPr>
          <w:lang w:eastAsia="en-US"/>
        </w:rPr>
        <w:lastRenderedPageBreak/>
        <w:t>Iniciando o Jogo</w:t>
      </w:r>
    </w:p>
    <w:p w:rsidR="00B76D5D" w:rsidRDefault="00B76D5D" w:rsidP="00B76D5D">
      <w:pPr>
        <w:pStyle w:val="WW-Commarcadores"/>
        <w:tabs>
          <w:tab w:val="clear" w:pos="360"/>
        </w:tabs>
      </w:pPr>
    </w:p>
    <w:p w:rsidR="00B76D5D" w:rsidRDefault="00B76D5D" w:rsidP="00B76D5D">
      <w:pPr>
        <w:pStyle w:val="Ttulo2"/>
      </w:pPr>
      <w:r>
        <w:t>Escolhendo o idioma</w:t>
      </w:r>
    </w:p>
    <w:p w:rsidR="00B76D5D" w:rsidRDefault="00B76D5D" w:rsidP="00B76D5D">
      <w:r>
        <w:t>Ao iniciar o jogo, o jogador poderá</w:t>
      </w:r>
      <w:r w:rsidR="00420959">
        <w:t xml:space="preserve"> escolher entre dois idiomas: </w:t>
      </w:r>
      <w:r>
        <w:t xml:space="preserve">Português, clicando em cima do dicionário </w:t>
      </w:r>
      <w:r w:rsidRPr="00CF3942">
        <w:rPr>
          <w:b/>
        </w:rPr>
        <w:t>Amélio</w:t>
      </w:r>
      <w:r>
        <w:t xml:space="preserve"> ou Inglês, clicando em cima do dicionário </w:t>
      </w:r>
      <w:r w:rsidRPr="00CF3942">
        <w:rPr>
          <w:b/>
        </w:rPr>
        <w:t>Shortman</w:t>
      </w:r>
      <w:r>
        <w:t>.</w:t>
      </w:r>
    </w:p>
    <w:p w:rsidR="00B76D5D" w:rsidRDefault="00B76D5D" w:rsidP="00B76D5D"/>
    <w:p w:rsidR="00B76D5D" w:rsidRDefault="008F606A" w:rsidP="00B76D5D">
      <w:r>
        <w:rPr>
          <w:noProof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27" type="#_x0000_t67" style="position:absolute;left:0;text-align:left;margin-left:244.1pt;margin-top:18.15pt;width:33.65pt;height:26.2pt;z-index:251659264" fillcolor="#c0504d [3205]" strokecolor="#f2f2f2 [3041]" strokeweight="3pt">
            <v:shadow on="t" type="perspective" color="#622423 [1605]" opacity=".5" offset="1pt" offset2="-1pt"/>
          </v:shape>
        </w:pict>
      </w:r>
      <w:r>
        <w:rPr>
          <w:noProof/>
        </w:rPr>
        <w:pict>
          <v:shape id="_x0000_s1026" type="#_x0000_t67" style="position:absolute;left:0;text-align:left;margin-left:183.45pt;margin-top:18.15pt;width:33.65pt;height:26.2pt;z-index:251658240" fillcolor="#9bbb59 [3206]" strokecolor="#f2f2f2 [3041]" strokeweight="3pt">
            <v:shadow on="t" type="perspective" color="#4e6128 [1606]" opacity=".5" offset="1pt" offset2="-1pt"/>
          </v:shape>
        </w:pict>
      </w:r>
      <w:r w:rsidR="00B76D5D">
        <w:rPr>
          <w:noProof/>
        </w:rPr>
        <w:drawing>
          <wp:inline distT="0" distB="0" distL="0" distR="0">
            <wp:extent cx="5759450" cy="4319588"/>
            <wp:effectExtent l="19050" t="19050" r="12700" b="23812"/>
            <wp:docPr id="17" name="Imagem 14" descr="C:\Documents and Settings\Marialva\Desktop\Fotos Manual\01-LanguageSele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ocuments and Settings\Marialva\Desktop\Fotos Manual\01-LanguageSelection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5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942" w:rsidRDefault="00CF3942" w:rsidP="00B76D5D"/>
    <w:p w:rsidR="00CF3942" w:rsidRDefault="00CF3942" w:rsidP="00CF3942">
      <w:pPr>
        <w:pStyle w:val="Ttulo2"/>
      </w:pPr>
      <w:r>
        <w:t>Logando no jogo</w:t>
      </w:r>
    </w:p>
    <w:p w:rsidR="00CF3942" w:rsidRDefault="00CF3942" w:rsidP="00CF3942">
      <w:r>
        <w:t>Informe o usuári</w:t>
      </w:r>
      <w:r w:rsidR="006D05AB">
        <w:t xml:space="preserve">o cadastrado e insira a </w:t>
      </w:r>
      <w:r w:rsidR="00B44490">
        <w:t xml:space="preserve">senha </w:t>
      </w:r>
      <w:r w:rsidR="006D05AB">
        <w:t>correta.</w:t>
      </w:r>
    </w:p>
    <w:p w:rsidR="006D05AB" w:rsidRDefault="006D05AB" w:rsidP="00CF3942"/>
    <w:p w:rsidR="00CF3942" w:rsidRDefault="00CF3942" w:rsidP="00CF3942">
      <w:r>
        <w:rPr>
          <w:noProof/>
        </w:rPr>
        <w:lastRenderedPageBreak/>
        <w:drawing>
          <wp:inline distT="0" distB="0" distL="0" distR="0">
            <wp:extent cx="5759450" cy="4319588"/>
            <wp:effectExtent l="19050" t="19050" r="12700" b="23812"/>
            <wp:docPr id="18" name="Imagem 15" descr="C:\Documents and Settings\Marialva\Desktop\Fotos Manual\03-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ocuments and Settings\Marialva\Desktop\Fotos Manual\03-Login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5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5AB" w:rsidRDefault="006D05AB" w:rsidP="00CF3942"/>
    <w:p w:rsidR="006D05AB" w:rsidRPr="00CF3942" w:rsidRDefault="006D05AB" w:rsidP="00CF3942">
      <w:r>
        <w:t>Ao clicar no botão OK, a validação será feita, e no caso de correta o jogo é iniciado</w:t>
      </w:r>
      <w:r w:rsidR="002D03C3">
        <w:t>. Caso haja algum problema durante o login, as caixas de texto são limpas indicando que uma nova tentativa deve ser feita.</w:t>
      </w:r>
    </w:p>
    <w:p w:rsidR="00CF3942" w:rsidRDefault="00CF3942" w:rsidP="00CF3942"/>
    <w:p w:rsidR="006D05AB" w:rsidRDefault="006D05AB" w:rsidP="00CF3942"/>
    <w:p w:rsidR="006D05AB" w:rsidRDefault="006D05AB" w:rsidP="00CF3942"/>
    <w:p w:rsidR="006D05AB" w:rsidRDefault="006D05AB" w:rsidP="00CF3942"/>
    <w:p w:rsidR="006D05AB" w:rsidRDefault="006D05AB" w:rsidP="00CF3942"/>
    <w:p w:rsidR="006D05AB" w:rsidRDefault="006D05AB" w:rsidP="00CF3942"/>
    <w:p w:rsidR="006D05AB" w:rsidRDefault="006D05AB" w:rsidP="00CF3942"/>
    <w:p w:rsidR="006D05AB" w:rsidRDefault="006D05AB" w:rsidP="00CF3942"/>
    <w:p w:rsidR="006D05AB" w:rsidRDefault="006D05AB" w:rsidP="00CF3942"/>
    <w:p w:rsidR="006D05AB" w:rsidRDefault="006D05AB" w:rsidP="00CF3942"/>
    <w:p w:rsidR="006D05AB" w:rsidRDefault="006D05AB" w:rsidP="00CF3942"/>
    <w:p w:rsidR="006D05AB" w:rsidRDefault="006D05AB" w:rsidP="00CF3942"/>
    <w:p w:rsidR="006D05AB" w:rsidRDefault="006D05AB" w:rsidP="00CF3942"/>
    <w:p w:rsidR="006D05AB" w:rsidRDefault="006D05AB" w:rsidP="00CF3942"/>
    <w:p w:rsidR="006D05AB" w:rsidRDefault="006D05AB" w:rsidP="00CF3942"/>
    <w:p w:rsidR="006D05AB" w:rsidRDefault="006D05AB" w:rsidP="00CF3942"/>
    <w:p w:rsidR="006D05AB" w:rsidRDefault="006D05AB" w:rsidP="00CF3942"/>
    <w:p w:rsidR="006D05AB" w:rsidRDefault="006D05AB" w:rsidP="006D05AB">
      <w:pPr>
        <w:pStyle w:val="Ttulo2"/>
      </w:pPr>
      <w:r>
        <w:lastRenderedPageBreak/>
        <w:t xml:space="preserve">Quarto </w:t>
      </w:r>
    </w:p>
    <w:p w:rsidR="005219C1" w:rsidRDefault="005219C1" w:rsidP="006D05AB">
      <w:r>
        <w:t xml:space="preserve">O Quarto </w:t>
      </w:r>
      <w:r w:rsidR="006D05AB">
        <w:t xml:space="preserve">é onde </w:t>
      </w:r>
      <w:r>
        <w:t xml:space="preserve">o jogador </w:t>
      </w:r>
      <w:r w:rsidR="006D05AB">
        <w:t>poderá escolher entre:</w:t>
      </w:r>
    </w:p>
    <w:p w:rsidR="006D05AB" w:rsidRDefault="006D05AB" w:rsidP="0090083E">
      <w:r>
        <w:object w:dxaOrig="12950" w:dyaOrig="97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341.25pt" o:ole="" o:bordertopcolor="this" o:borderleftcolor="this" o:borderbottomcolor="this" o:borderrightcolor="this">
            <v:imagedata r:id="rId21" o:title=""/>
          </v:shape>
          <o:OLEObject Type="Embed" ProgID="Visio.Drawing.11" ShapeID="_x0000_i1025" DrawAspect="Content" ObjectID="_1337753093" r:id="rId22"/>
        </w:object>
      </w:r>
    </w:p>
    <w:p w:rsidR="005219C1" w:rsidRDefault="005219C1" w:rsidP="0090083E"/>
    <w:p w:rsidR="0090083E" w:rsidRDefault="007F72DE" w:rsidP="0090083E">
      <w:pPr>
        <w:pStyle w:val="PargrafodaLista"/>
        <w:numPr>
          <w:ilvl w:val="0"/>
          <w:numId w:val="45"/>
        </w:numPr>
      </w:pPr>
      <w:r>
        <w:t xml:space="preserve">Ao clicar na CPU, o usuário </w:t>
      </w:r>
      <w:r w:rsidR="00FF744B">
        <w:t xml:space="preserve">escolherá um personagem e </w:t>
      </w:r>
      <w:r>
        <w:t xml:space="preserve">hospedará uma sala onde ele </w:t>
      </w:r>
      <w:r w:rsidR="005219C1">
        <w:t>esperará</w:t>
      </w:r>
      <w:r w:rsidR="002D03C3">
        <w:t xml:space="preserve"> a entrada de</w:t>
      </w:r>
      <w:r w:rsidR="005219C1">
        <w:t xml:space="preserve"> </w:t>
      </w:r>
      <w:r>
        <w:t>outro jogador para desafiá-lo para uma luta.</w:t>
      </w:r>
    </w:p>
    <w:p w:rsidR="005219C1" w:rsidRDefault="005219C1" w:rsidP="005219C1">
      <w:pPr>
        <w:pStyle w:val="PargrafodaLista"/>
      </w:pPr>
    </w:p>
    <w:p w:rsidR="007F72DE" w:rsidRDefault="00B44490" w:rsidP="0090083E">
      <w:pPr>
        <w:pStyle w:val="PargrafodaLista"/>
        <w:numPr>
          <w:ilvl w:val="0"/>
          <w:numId w:val="45"/>
        </w:numPr>
      </w:pPr>
      <w:r>
        <w:t xml:space="preserve">No Monitor </w:t>
      </w:r>
      <w:r w:rsidR="00FF744B">
        <w:t xml:space="preserve">será possível </w:t>
      </w:r>
      <w:r w:rsidR="002D03C3">
        <w:t>visualizar</w:t>
      </w:r>
      <w:r w:rsidR="00FF744B">
        <w:t xml:space="preserve"> quais salas estão abertas para </w:t>
      </w:r>
      <w:r w:rsidR="002D03C3">
        <w:t xml:space="preserve">entrada em </w:t>
      </w:r>
      <w:r w:rsidR="00FF744B">
        <w:t>partidas contra outros jogadores.</w:t>
      </w:r>
    </w:p>
    <w:p w:rsidR="005219C1" w:rsidRDefault="005219C1" w:rsidP="005219C1">
      <w:pPr>
        <w:pStyle w:val="PargrafodaLista"/>
      </w:pPr>
    </w:p>
    <w:p w:rsidR="00FF744B" w:rsidRDefault="00FF744B" w:rsidP="0090083E">
      <w:pPr>
        <w:pStyle w:val="PargrafodaLista"/>
        <w:numPr>
          <w:ilvl w:val="0"/>
          <w:numId w:val="45"/>
        </w:numPr>
      </w:pPr>
      <w:r>
        <w:t>O livro aberto mostra os créditos do jogo.</w:t>
      </w:r>
    </w:p>
    <w:p w:rsidR="00FF744B" w:rsidRDefault="00FF744B" w:rsidP="00FF744B"/>
    <w:p w:rsidR="00FF744B" w:rsidRDefault="00FF744B" w:rsidP="00FF744B"/>
    <w:p w:rsidR="00FF744B" w:rsidRDefault="00FF744B" w:rsidP="00FF744B"/>
    <w:p w:rsidR="00FF744B" w:rsidRDefault="00FF744B" w:rsidP="00FF744B"/>
    <w:p w:rsidR="00FF744B" w:rsidRDefault="00FF744B" w:rsidP="00FF744B"/>
    <w:p w:rsidR="00FF744B" w:rsidRDefault="00FF744B" w:rsidP="00FF744B"/>
    <w:p w:rsidR="00FF744B" w:rsidRDefault="00FF744B" w:rsidP="00FF744B"/>
    <w:p w:rsidR="00FF744B" w:rsidRDefault="00FF744B" w:rsidP="00FF744B"/>
    <w:p w:rsidR="00FF744B" w:rsidRDefault="00FF744B" w:rsidP="00FF744B"/>
    <w:p w:rsidR="00FF744B" w:rsidRDefault="005219C1" w:rsidP="00FF744B">
      <w:pPr>
        <w:pStyle w:val="Ttulo2"/>
      </w:pPr>
      <w:r>
        <w:lastRenderedPageBreak/>
        <w:t xml:space="preserve">Escolhendo uma sala </w:t>
      </w:r>
    </w:p>
    <w:p w:rsidR="005219C1" w:rsidRDefault="005219C1" w:rsidP="005219C1">
      <w:r>
        <w:t xml:space="preserve">Quando o jogador entrar no Monitor para desafiar outro jogador, ele deverá escolher uma sala dentre </w:t>
      </w:r>
      <w:r w:rsidR="002D03C3">
        <w:t>aquelas</w:t>
      </w:r>
      <w:r>
        <w:t xml:space="preserve"> já criadas. A Seleção de Salas mostra:</w:t>
      </w:r>
    </w:p>
    <w:p w:rsidR="005219C1" w:rsidRPr="005219C1" w:rsidRDefault="005219C1" w:rsidP="005219C1"/>
    <w:p w:rsidR="00FF744B" w:rsidRDefault="005219C1" w:rsidP="00FF744B">
      <w:r>
        <w:object w:dxaOrig="12950" w:dyaOrig="9752">
          <v:shape id="_x0000_i1026" type="#_x0000_t75" style="width:453pt;height:341.25pt" o:ole="" o:bordertopcolor="this" o:borderleftcolor="this" o:borderbottomcolor="this" o:borderrightcolor="this">
            <v:imagedata r:id="rId23" o:title=""/>
          </v:shape>
          <o:OLEObject Type="Embed" ProgID="Visio.Drawing.11" ShapeID="_x0000_i1026" DrawAspect="Content" ObjectID="_1337753094" r:id="rId24"/>
        </w:object>
      </w:r>
    </w:p>
    <w:p w:rsidR="005219C1" w:rsidRDefault="005219C1" w:rsidP="00FF744B"/>
    <w:p w:rsidR="00CF3942" w:rsidRDefault="005219C1" w:rsidP="005219C1">
      <w:pPr>
        <w:pStyle w:val="PargrafodaLista"/>
        <w:numPr>
          <w:ilvl w:val="0"/>
          <w:numId w:val="46"/>
        </w:numPr>
      </w:pPr>
      <w:r>
        <w:t>A imagem do personagem que o criador da sala escolheu. O j</w:t>
      </w:r>
      <w:r w:rsidR="002D03C3">
        <w:t>ogador desafiante deve clicar na linha da sala desejada para que possa escolher seu personagem e iniciar o jogo</w:t>
      </w:r>
      <w:r>
        <w:t>.</w:t>
      </w:r>
    </w:p>
    <w:p w:rsidR="00D4133D" w:rsidRDefault="00D4133D" w:rsidP="00D4133D">
      <w:pPr>
        <w:pStyle w:val="PargrafodaLista"/>
      </w:pPr>
    </w:p>
    <w:p w:rsidR="005219C1" w:rsidRDefault="002D03C3" w:rsidP="005219C1">
      <w:pPr>
        <w:pStyle w:val="PargrafodaLista"/>
        <w:numPr>
          <w:ilvl w:val="0"/>
          <w:numId w:val="46"/>
        </w:numPr>
      </w:pPr>
      <w:r>
        <w:t>N</w:t>
      </w:r>
      <w:r w:rsidR="00D4133D">
        <w:t>ome do usuário.</w:t>
      </w:r>
    </w:p>
    <w:p w:rsidR="00D4133D" w:rsidRDefault="00D4133D" w:rsidP="00D4133D"/>
    <w:p w:rsidR="00D4133D" w:rsidRDefault="00D4133D" w:rsidP="005219C1">
      <w:pPr>
        <w:pStyle w:val="PargrafodaLista"/>
        <w:numPr>
          <w:ilvl w:val="0"/>
          <w:numId w:val="46"/>
        </w:numPr>
      </w:pPr>
      <w:r>
        <w:t>Nome do personagem escolhido pelo criador da sala.</w:t>
      </w:r>
    </w:p>
    <w:p w:rsidR="00D4133D" w:rsidRDefault="00D4133D" w:rsidP="00D4133D"/>
    <w:p w:rsidR="00D4133D" w:rsidRDefault="00D4133D" w:rsidP="005219C1">
      <w:pPr>
        <w:pStyle w:val="PargrafodaLista"/>
        <w:numPr>
          <w:ilvl w:val="0"/>
          <w:numId w:val="46"/>
        </w:numPr>
      </w:pPr>
      <w:r>
        <w:t>Nível do personagem.</w:t>
      </w:r>
    </w:p>
    <w:p w:rsidR="00D4133D" w:rsidRDefault="00D4133D" w:rsidP="00D4133D"/>
    <w:p w:rsidR="00D4133D" w:rsidRDefault="00D4133D" w:rsidP="005219C1">
      <w:pPr>
        <w:pStyle w:val="PargrafodaLista"/>
        <w:numPr>
          <w:ilvl w:val="0"/>
          <w:numId w:val="46"/>
        </w:numPr>
      </w:pPr>
      <w:r>
        <w:t>Data de criação da sala.</w:t>
      </w:r>
    </w:p>
    <w:p w:rsidR="00CF3942" w:rsidRDefault="00CF3942" w:rsidP="00B76D5D"/>
    <w:p w:rsidR="00CF3942" w:rsidRPr="00B76D5D" w:rsidRDefault="00CF3942" w:rsidP="00B76D5D"/>
    <w:p w:rsidR="00514A15" w:rsidRDefault="00514A15" w:rsidP="006F4007">
      <w:pPr>
        <w:rPr>
          <w:lang w:eastAsia="en-US"/>
        </w:rPr>
      </w:pPr>
    </w:p>
    <w:p w:rsidR="00BF2E31" w:rsidRDefault="00BF2E31">
      <w:pPr>
        <w:spacing w:before="0" w:after="0"/>
        <w:jc w:val="left"/>
        <w:rPr>
          <w:rFonts w:ascii="Arial" w:hAnsi="Arial"/>
          <w:b/>
          <w:kern w:val="28"/>
          <w:sz w:val="28"/>
          <w:lang w:eastAsia="en-US"/>
        </w:rPr>
      </w:pPr>
      <w:bookmarkStart w:id="4" w:name="_Toc262499305"/>
      <w:r>
        <w:rPr>
          <w:lang w:eastAsia="en-US"/>
        </w:rPr>
        <w:br w:type="page"/>
      </w:r>
    </w:p>
    <w:p w:rsidR="003E1DDA" w:rsidRDefault="003E1DDA" w:rsidP="003E1DDA">
      <w:pPr>
        <w:pStyle w:val="Ttulo2"/>
      </w:pPr>
      <w:r>
        <w:lastRenderedPageBreak/>
        <w:t xml:space="preserve">Escolhendo um personagem </w:t>
      </w:r>
    </w:p>
    <w:p w:rsidR="00BF2E31" w:rsidRDefault="002D03C3">
      <w:pPr>
        <w:spacing w:before="0" w:after="0"/>
        <w:jc w:val="left"/>
        <w:rPr>
          <w:lang w:eastAsia="en-US"/>
        </w:rPr>
      </w:pPr>
      <w:r>
        <w:rPr>
          <w:lang w:eastAsia="en-US"/>
        </w:rPr>
        <w:t>Ao</w:t>
      </w:r>
      <w:r w:rsidR="00C67EB8">
        <w:rPr>
          <w:lang w:eastAsia="en-US"/>
        </w:rPr>
        <w:t xml:space="preserve"> criar uma sala ou ao escolher uma sala para jogar, </w:t>
      </w:r>
      <w:r>
        <w:rPr>
          <w:lang w:eastAsia="en-US"/>
        </w:rPr>
        <w:t xml:space="preserve">o jogador </w:t>
      </w:r>
      <w:r w:rsidR="00C67EB8">
        <w:rPr>
          <w:lang w:eastAsia="en-US"/>
        </w:rPr>
        <w:t>deverá escolher entre dois personagens:</w:t>
      </w:r>
    </w:p>
    <w:p w:rsidR="00C67EB8" w:rsidRDefault="00C67EB8">
      <w:pPr>
        <w:spacing w:before="0" w:after="0"/>
        <w:jc w:val="left"/>
        <w:rPr>
          <w:lang w:eastAsia="en-US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605"/>
        <w:gridCol w:w="4605"/>
      </w:tblGrid>
      <w:tr w:rsidR="00C67EB8" w:rsidTr="00C67EB8">
        <w:tc>
          <w:tcPr>
            <w:tcW w:w="4605" w:type="dxa"/>
          </w:tcPr>
          <w:p w:rsidR="00C67EB8" w:rsidRDefault="00C67EB8">
            <w:pPr>
              <w:spacing w:before="0" w:after="0"/>
              <w:jc w:val="left"/>
              <w:rPr>
                <w:lang w:eastAsia="en-US"/>
              </w:rPr>
            </w:pPr>
            <w:r w:rsidRPr="00C67EB8">
              <w:rPr>
                <w:noProof/>
              </w:rPr>
              <w:drawing>
                <wp:inline distT="0" distB="0" distL="0" distR="0">
                  <wp:extent cx="2688524" cy="2016393"/>
                  <wp:effectExtent l="19050" t="19050" r="16576" b="21957"/>
                  <wp:docPr id="34" name="Imagem 22" descr="C:\Documents and Settings\Marialva\Desktop\Fotos Manual\08-CharacterSelection-Ank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Documents and Settings\Marialva\Desktop\Fotos Manual\08-CharacterSelection-Ank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7469" cy="20156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accent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C67EB8" w:rsidRDefault="00C67EB8">
            <w:pPr>
              <w:spacing w:before="0" w:after="0"/>
              <w:jc w:val="left"/>
              <w:rPr>
                <w:lang w:eastAsia="en-US"/>
              </w:rPr>
            </w:pPr>
            <w:r w:rsidRPr="00C67EB8">
              <w:rPr>
                <w:noProof/>
              </w:rPr>
              <w:drawing>
                <wp:inline distT="0" distB="0" distL="0" distR="0">
                  <wp:extent cx="2710455" cy="2032841"/>
                  <wp:effectExtent l="19050" t="0" r="0" b="0"/>
                  <wp:docPr id="35" name="Imagem 26" descr="C:\Documents and Settings\Marialva\Desktop\Fotos Manual\09-CharacterSelection-Dôbo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Documents and Settings\Marialva\Desktop\Fotos Manual\09-CharacterSelection-Dôbo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8555" cy="20314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7EB8" w:rsidRDefault="00C67EB8">
      <w:pPr>
        <w:spacing w:before="0" w:after="0"/>
        <w:jc w:val="left"/>
        <w:rPr>
          <w:lang w:eastAsia="en-US"/>
        </w:rPr>
      </w:pPr>
    </w:p>
    <w:p w:rsidR="00C67EB8" w:rsidRPr="00C67EB8" w:rsidRDefault="00C67EB8">
      <w:pPr>
        <w:spacing w:before="0" w:after="0"/>
        <w:jc w:val="left"/>
        <w:rPr>
          <w:lang w:eastAsia="en-US"/>
        </w:rPr>
      </w:pPr>
      <w:r w:rsidRPr="00C67EB8">
        <w:rPr>
          <w:lang w:eastAsia="en-US"/>
        </w:rPr>
        <w:t>Clique em cima de um dos dois personagens para finalizar a escolha.</w:t>
      </w:r>
    </w:p>
    <w:p w:rsidR="00C67EB8" w:rsidRDefault="00C67EB8">
      <w:pPr>
        <w:spacing w:before="0" w:after="0"/>
        <w:jc w:val="left"/>
        <w:rPr>
          <w:rFonts w:ascii="Arial" w:hAnsi="Arial"/>
          <w:b/>
          <w:kern w:val="28"/>
          <w:sz w:val="28"/>
          <w:lang w:eastAsia="en-US"/>
        </w:rPr>
      </w:pPr>
      <w:r>
        <w:rPr>
          <w:lang w:eastAsia="en-US"/>
        </w:rPr>
        <w:br w:type="page"/>
      </w:r>
    </w:p>
    <w:p w:rsidR="00C67EB8" w:rsidRDefault="00C67EB8" w:rsidP="00C67EB8">
      <w:pPr>
        <w:pStyle w:val="Ttulo2"/>
      </w:pPr>
      <w:r>
        <w:lastRenderedPageBreak/>
        <w:t>Iniciando o combate</w:t>
      </w:r>
    </w:p>
    <w:p w:rsidR="00C67EB8" w:rsidRDefault="00C67EB8" w:rsidP="00C67EB8">
      <w:r>
        <w:t xml:space="preserve">Quando a luta for iniciada, </w:t>
      </w:r>
      <w:r w:rsidR="002D03C3">
        <w:t>o jogador será conduzido à tela de luta:</w:t>
      </w:r>
    </w:p>
    <w:p w:rsidR="00C67EB8" w:rsidRDefault="00C67EB8" w:rsidP="00C67EB8"/>
    <w:p w:rsidR="004C55EF" w:rsidRDefault="004C55EF" w:rsidP="00C67EB8">
      <w:r>
        <w:object w:dxaOrig="12950" w:dyaOrig="9752">
          <v:shape id="_x0000_i1027" type="#_x0000_t75" style="width:453pt;height:341.25pt" o:ole="">
            <v:imagedata r:id="rId27" o:title=""/>
          </v:shape>
          <o:OLEObject Type="Embed" ProgID="Visio.Drawing.11" ShapeID="_x0000_i1027" DrawAspect="Content" ObjectID="_1337753095" r:id="rId28"/>
        </w:object>
      </w:r>
    </w:p>
    <w:p w:rsidR="00E3309A" w:rsidRDefault="00E3309A" w:rsidP="00E3309A">
      <w:pPr>
        <w:pStyle w:val="PargrafodaLista"/>
      </w:pPr>
    </w:p>
    <w:p w:rsidR="00B334E8" w:rsidRDefault="00B334E8" w:rsidP="00B334E8">
      <w:pPr>
        <w:pStyle w:val="PargrafodaLista"/>
        <w:numPr>
          <w:ilvl w:val="0"/>
          <w:numId w:val="47"/>
        </w:numPr>
      </w:pPr>
      <w:r>
        <w:t xml:space="preserve"> Nível do jogador e o quando de experiência falta para que ele suba para o próximo nível.</w:t>
      </w:r>
    </w:p>
    <w:p w:rsidR="00B334E8" w:rsidRDefault="00B334E8" w:rsidP="00B334E8">
      <w:pPr>
        <w:pStyle w:val="PargrafodaLista"/>
      </w:pPr>
    </w:p>
    <w:p w:rsidR="00B334E8" w:rsidRDefault="00B334E8" w:rsidP="00B334E8">
      <w:pPr>
        <w:pStyle w:val="PargrafodaLista"/>
        <w:numPr>
          <w:ilvl w:val="0"/>
          <w:numId w:val="47"/>
        </w:numPr>
      </w:pPr>
      <w:r>
        <w:t>Pontos de Magia (MP) restante</w:t>
      </w:r>
      <w:r w:rsidR="002D03C3">
        <w:t>s</w:t>
      </w:r>
      <w:r>
        <w:t xml:space="preserve"> para o personagem.</w:t>
      </w:r>
    </w:p>
    <w:p w:rsidR="00B334E8" w:rsidRDefault="00B334E8" w:rsidP="00B334E8"/>
    <w:p w:rsidR="00B334E8" w:rsidRDefault="00B334E8" w:rsidP="00B334E8">
      <w:pPr>
        <w:pStyle w:val="PargrafodaLista"/>
        <w:numPr>
          <w:ilvl w:val="0"/>
          <w:numId w:val="47"/>
        </w:numPr>
      </w:pPr>
      <w:r>
        <w:t>Pontos de vida (HP) restantes para o personagem.</w:t>
      </w:r>
    </w:p>
    <w:p w:rsidR="00B334E8" w:rsidRDefault="00B334E8" w:rsidP="00B334E8"/>
    <w:p w:rsidR="00B334E8" w:rsidRPr="00C67EB8" w:rsidRDefault="00B334E8" w:rsidP="00B334E8">
      <w:pPr>
        <w:pStyle w:val="PargrafodaLista"/>
        <w:numPr>
          <w:ilvl w:val="0"/>
          <w:numId w:val="47"/>
        </w:numPr>
      </w:pPr>
      <w:r>
        <w:t>Nome do usuário.</w:t>
      </w:r>
    </w:p>
    <w:p w:rsidR="00C67EB8" w:rsidRDefault="00C67EB8">
      <w:pPr>
        <w:spacing w:before="0" w:after="0"/>
        <w:jc w:val="left"/>
        <w:rPr>
          <w:rFonts w:ascii="Arial" w:hAnsi="Arial"/>
          <w:b/>
          <w:kern w:val="28"/>
          <w:sz w:val="28"/>
          <w:lang w:eastAsia="en-US"/>
        </w:rPr>
      </w:pPr>
      <w:r>
        <w:rPr>
          <w:lang w:eastAsia="en-US"/>
        </w:rPr>
        <w:br w:type="page"/>
      </w:r>
    </w:p>
    <w:p w:rsidR="000B311C" w:rsidRDefault="000B311C" w:rsidP="000B311C">
      <w:pPr>
        <w:pStyle w:val="Ttulo2"/>
      </w:pPr>
      <w:r>
        <w:lastRenderedPageBreak/>
        <w:t>Fim do combate</w:t>
      </w:r>
    </w:p>
    <w:p w:rsidR="000B311C" w:rsidRDefault="000B311C" w:rsidP="000B311C">
      <w:r>
        <w:t>Quando um jogador vencer ou perder a luta uma tela com os status da partida será mostrado.</w:t>
      </w:r>
    </w:p>
    <w:p w:rsidR="000B311C" w:rsidRDefault="000B311C" w:rsidP="000B311C"/>
    <w:p w:rsidR="000B311C" w:rsidRPr="000B311C" w:rsidRDefault="000B311C" w:rsidP="000B311C">
      <w:r>
        <w:rPr>
          <w:noProof/>
        </w:rPr>
        <w:drawing>
          <wp:inline distT="0" distB="0" distL="0" distR="0">
            <wp:extent cx="5759450" cy="4319588"/>
            <wp:effectExtent l="19050" t="19050" r="12700" b="23812"/>
            <wp:docPr id="37" name="Imagem 32" descr="C:\Documents and Settings\Marialva\Desktop\Fotos Manual\14-Sta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Documents and Settings\Marialva\Desktop\Fotos Manual\14-Stats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5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09A" w:rsidRDefault="00E3309A">
      <w:pPr>
        <w:spacing w:before="0" w:after="0"/>
        <w:jc w:val="left"/>
        <w:rPr>
          <w:lang w:eastAsia="en-US"/>
        </w:rPr>
      </w:pPr>
    </w:p>
    <w:p w:rsidR="000B311C" w:rsidRDefault="002D03C3">
      <w:pPr>
        <w:spacing w:before="0" w:after="0"/>
        <w:jc w:val="left"/>
        <w:rPr>
          <w:rFonts w:ascii="Arial" w:hAnsi="Arial"/>
          <w:b/>
          <w:kern w:val="28"/>
          <w:sz w:val="28"/>
          <w:lang w:eastAsia="en-US"/>
        </w:rPr>
      </w:pPr>
      <w:r>
        <w:rPr>
          <w:lang w:eastAsia="en-US"/>
        </w:rPr>
        <w:t>Todos os dados do jogador são armazenados no servidor após o término das partidas.</w:t>
      </w:r>
    </w:p>
    <w:p w:rsidR="00E714FF" w:rsidRDefault="00633749" w:rsidP="00E714FF">
      <w:pPr>
        <w:pStyle w:val="Ttulo1"/>
        <w:rPr>
          <w:lang w:eastAsia="en-US"/>
        </w:rPr>
      </w:pPr>
      <w:r>
        <w:rPr>
          <w:lang w:eastAsia="en-US"/>
        </w:rPr>
        <w:lastRenderedPageBreak/>
        <w:t>Créditos</w:t>
      </w:r>
      <w:bookmarkEnd w:id="4"/>
    </w:p>
    <w:p w:rsidR="00E714FF" w:rsidRDefault="00E714FF" w:rsidP="006F4007">
      <w:pPr>
        <w:rPr>
          <w:lang w:eastAsia="en-US"/>
        </w:rPr>
      </w:pPr>
    </w:p>
    <w:p w:rsidR="00633749" w:rsidRDefault="00633749" w:rsidP="00633749">
      <w:pPr>
        <w:rPr>
          <w:lang w:eastAsia="en-US"/>
        </w:rPr>
      </w:pPr>
      <w:r w:rsidRPr="00633749">
        <w:rPr>
          <w:b/>
          <w:lang w:eastAsia="en-US"/>
        </w:rPr>
        <w:t>Programação de jogo:</w:t>
      </w:r>
      <w:r>
        <w:rPr>
          <w:lang w:eastAsia="en-US"/>
        </w:rPr>
        <w:t xml:space="preserve"> André Martins</w:t>
      </w:r>
    </w:p>
    <w:p w:rsidR="00633749" w:rsidRDefault="00633749" w:rsidP="00633749">
      <w:pPr>
        <w:rPr>
          <w:lang w:eastAsia="en-US"/>
        </w:rPr>
      </w:pPr>
      <w:r w:rsidRPr="00633749">
        <w:rPr>
          <w:b/>
          <w:lang w:eastAsia="en-US"/>
        </w:rPr>
        <w:t>Programação de scripts:</w:t>
      </w:r>
      <w:r>
        <w:rPr>
          <w:lang w:eastAsia="en-US"/>
        </w:rPr>
        <w:t xml:space="preserve"> André Martins/Gabriel Roque</w:t>
      </w:r>
    </w:p>
    <w:p w:rsidR="00633749" w:rsidRDefault="00633749" w:rsidP="00633749">
      <w:pPr>
        <w:rPr>
          <w:lang w:eastAsia="en-US"/>
        </w:rPr>
      </w:pPr>
      <w:r w:rsidRPr="00633749">
        <w:rPr>
          <w:b/>
          <w:lang w:eastAsia="en-US"/>
        </w:rPr>
        <w:t>Programação de servidor:</w:t>
      </w:r>
      <w:r>
        <w:rPr>
          <w:lang w:eastAsia="en-US"/>
        </w:rPr>
        <w:t xml:space="preserve"> Anderson Szalai</w:t>
      </w:r>
    </w:p>
    <w:p w:rsidR="00633749" w:rsidRDefault="00633749" w:rsidP="00633749">
      <w:pPr>
        <w:rPr>
          <w:lang w:eastAsia="en-US"/>
        </w:rPr>
      </w:pPr>
      <w:r w:rsidRPr="00633749">
        <w:rPr>
          <w:b/>
          <w:lang w:eastAsia="en-US"/>
        </w:rPr>
        <w:t>Programação de áudio:</w:t>
      </w:r>
      <w:r>
        <w:rPr>
          <w:lang w:eastAsia="en-US"/>
        </w:rPr>
        <w:t xml:space="preserve"> André Martins</w:t>
      </w:r>
    </w:p>
    <w:p w:rsidR="00633749" w:rsidRDefault="00633749" w:rsidP="00633749">
      <w:pPr>
        <w:rPr>
          <w:lang w:eastAsia="en-US"/>
        </w:rPr>
      </w:pPr>
      <w:r w:rsidRPr="00633749">
        <w:rPr>
          <w:b/>
          <w:lang w:eastAsia="en-US"/>
        </w:rPr>
        <w:t>Sistema de colisão:</w:t>
      </w:r>
      <w:r>
        <w:rPr>
          <w:lang w:eastAsia="en-US"/>
        </w:rPr>
        <w:t xml:space="preserve"> André Martins/Leandro Monge</w:t>
      </w:r>
    </w:p>
    <w:p w:rsidR="00633749" w:rsidRDefault="00004A22" w:rsidP="00004A22">
      <w:pPr>
        <w:rPr>
          <w:lang w:eastAsia="en-US"/>
        </w:rPr>
      </w:pPr>
      <w:r>
        <w:rPr>
          <w:b/>
          <w:lang w:eastAsia="en-US"/>
        </w:rPr>
        <w:t>Argumento</w:t>
      </w:r>
      <w:r w:rsidR="00633749" w:rsidRPr="00633749">
        <w:rPr>
          <w:b/>
          <w:lang w:eastAsia="en-US"/>
        </w:rPr>
        <w:t>:</w:t>
      </w:r>
      <w:r w:rsidR="00633749">
        <w:rPr>
          <w:lang w:eastAsia="en-US"/>
        </w:rPr>
        <w:t xml:space="preserve"> André Martins</w:t>
      </w:r>
    </w:p>
    <w:p w:rsidR="00633749" w:rsidRDefault="00633749" w:rsidP="002D03C3">
      <w:pPr>
        <w:rPr>
          <w:lang w:eastAsia="en-US"/>
        </w:rPr>
      </w:pPr>
      <w:r w:rsidRPr="00633749">
        <w:rPr>
          <w:b/>
          <w:lang w:eastAsia="en-US"/>
        </w:rPr>
        <w:t>Efeitos sonoros:</w:t>
      </w:r>
      <w:r>
        <w:rPr>
          <w:lang w:eastAsia="en-US"/>
        </w:rPr>
        <w:t xml:space="preserve"> André Martins</w:t>
      </w:r>
    </w:p>
    <w:p w:rsidR="00633749" w:rsidRDefault="00633749" w:rsidP="00633749">
      <w:pPr>
        <w:rPr>
          <w:lang w:eastAsia="en-US"/>
        </w:rPr>
      </w:pPr>
      <w:r w:rsidRPr="00633749">
        <w:rPr>
          <w:b/>
          <w:lang w:eastAsia="en-US"/>
        </w:rPr>
        <w:t>Artworks:</w:t>
      </w:r>
      <w:r>
        <w:rPr>
          <w:lang w:eastAsia="en-US"/>
        </w:rPr>
        <w:t xml:space="preserve"> Leandro Monge</w:t>
      </w:r>
    </w:p>
    <w:p w:rsidR="00633749" w:rsidRDefault="00633749" w:rsidP="00633749">
      <w:pPr>
        <w:rPr>
          <w:lang w:eastAsia="en-US"/>
        </w:rPr>
      </w:pPr>
      <w:r w:rsidRPr="00633749">
        <w:rPr>
          <w:b/>
          <w:lang w:eastAsia="en-US"/>
        </w:rPr>
        <w:t>Gráficos:</w:t>
      </w:r>
      <w:r>
        <w:rPr>
          <w:lang w:eastAsia="en-US"/>
        </w:rPr>
        <w:t xml:space="preserve"> Gabriel Roque </w:t>
      </w:r>
    </w:p>
    <w:p w:rsidR="00633749" w:rsidRDefault="00633749" w:rsidP="00633749">
      <w:pPr>
        <w:rPr>
          <w:lang w:eastAsia="en-US"/>
        </w:rPr>
      </w:pPr>
      <w:r w:rsidRPr="00633749">
        <w:rPr>
          <w:b/>
          <w:lang w:eastAsia="en-US"/>
        </w:rPr>
        <w:t>Animações:</w:t>
      </w:r>
      <w:r>
        <w:rPr>
          <w:lang w:eastAsia="en-US"/>
        </w:rPr>
        <w:t xml:space="preserve"> André Martins/Gabriel Roque</w:t>
      </w:r>
    </w:p>
    <w:p w:rsidR="00633749" w:rsidRDefault="00633749" w:rsidP="00633749">
      <w:pPr>
        <w:rPr>
          <w:lang w:eastAsia="en-US"/>
        </w:rPr>
      </w:pPr>
      <w:r w:rsidRPr="00633749">
        <w:rPr>
          <w:b/>
          <w:lang w:eastAsia="en-US"/>
        </w:rPr>
        <w:t>Localização:</w:t>
      </w:r>
      <w:r>
        <w:rPr>
          <w:lang w:eastAsia="en-US"/>
        </w:rPr>
        <w:t xml:space="preserve"> André Martins</w:t>
      </w:r>
    </w:p>
    <w:p w:rsidR="00633749" w:rsidRDefault="00633749" w:rsidP="00633749">
      <w:pPr>
        <w:rPr>
          <w:lang w:eastAsia="en-US"/>
        </w:rPr>
      </w:pPr>
      <w:r w:rsidRPr="00633749">
        <w:rPr>
          <w:b/>
          <w:lang w:eastAsia="en-US"/>
        </w:rPr>
        <w:t>Documentação:</w:t>
      </w:r>
      <w:r>
        <w:rPr>
          <w:lang w:eastAsia="en-US"/>
        </w:rPr>
        <w:t xml:space="preserve"> Anderson Szalai/Leandro Monge</w:t>
      </w:r>
    </w:p>
    <w:p w:rsidR="00633749" w:rsidRDefault="00633749" w:rsidP="00633749">
      <w:pPr>
        <w:rPr>
          <w:lang w:eastAsia="en-US"/>
        </w:rPr>
      </w:pPr>
      <w:r w:rsidRPr="00633749">
        <w:rPr>
          <w:b/>
          <w:lang w:eastAsia="en-US"/>
        </w:rPr>
        <w:t>Artigo para congressos:</w:t>
      </w:r>
      <w:r>
        <w:rPr>
          <w:lang w:eastAsia="en-US"/>
        </w:rPr>
        <w:t xml:space="preserve"> Anderson Szalai/André Martins</w:t>
      </w:r>
    </w:p>
    <w:p w:rsidR="00633749" w:rsidRDefault="00633749" w:rsidP="00633749">
      <w:pPr>
        <w:rPr>
          <w:lang w:eastAsia="en-US"/>
        </w:rPr>
      </w:pPr>
      <w:r w:rsidRPr="00633749">
        <w:rPr>
          <w:b/>
          <w:lang w:eastAsia="en-US"/>
        </w:rPr>
        <w:t>Testes:</w:t>
      </w:r>
      <w:r>
        <w:rPr>
          <w:lang w:eastAsia="en-US"/>
        </w:rPr>
        <w:t xml:space="preserve"> Leandro Monge</w:t>
      </w:r>
    </w:p>
    <w:sectPr w:rsidR="00633749" w:rsidSect="006A759C">
      <w:headerReference w:type="default" r:id="rId30"/>
      <w:footerReference w:type="default" r:id="rId31"/>
      <w:pgSz w:w="11906" w:h="16838" w:code="9"/>
      <w:pgMar w:top="1418" w:right="1418" w:bottom="1418" w:left="1418" w:header="680" w:footer="68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F6B0A" w:rsidRDefault="006F6B0A">
      <w:r>
        <w:separator/>
      </w:r>
    </w:p>
  </w:endnote>
  <w:endnote w:type="continuationSeparator" w:id="0">
    <w:p w:rsidR="006F6B0A" w:rsidRDefault="006F6B0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tarSymbol">
    <w:altName w:val="Arial Unicode MS"/>
    <w:charset w:val="02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198" w:type="dxa"/>
      <w:tblBorders>
        <w:top w:val="single" w:sz="4" w:space="0" w:color="auto"/>
      </w:tblBorders>
      <w:tblLayout w:type="fixed"/>
      <w:tblLook w:val="0000"/>
    </w:tblPr>
    <w:tblGrid>
      <w:gridCol w:w="3510"/>
      <w:gridCol w:w="2178"/>
      <w:gridCol w:w="3510"/>
    </w:tblGrid>
    <w:tr w:rsidR="006A759C">
      <w:trPr>
        <w:cantSplit/>
        <w:trHeight w:val="367"/>
      </w:trPr>
      <w:tc>
        <w:tcPr>
          <w:tcW w:w="3510" w:type="dxa"/>
        </w:tcPr>
        <w:p w:rsidR="006A759C" w:rsidRDefault="00906F9C" w:rsidP="003038F5">
          <w:pPr>
            <w:pStyle w:val="Rodap"/>
            <w:rPr>
              <w:sz w:val="18"/>
            </w:rPr>
          </w:pPr>
          <w:r>
            <w:rPr>
              <w:sz w:val="18"/>
            </w:rPr>
            <w:t>Projeto Articulado de Programação</w:t>
          </w:r>
        </w:p>
      </w:tc>
      <w:tc>
        <w:tcPr>
          <w:tcW w:w="2178" w:type="dxa"/>
        </w:tcPr>
        <w:p w:rsidR="006A759C" w:rsidRPr="00FE75B7" w:rsidRDefault="00906F9C">
          <w:pPr>
            <w:pStyle w:val="Rodap"/>
            <w:jc w:val="center"/>
            <w:rPr>
              <w:szCs w:val="16"/>
            </w:rPr>
          </w:pPr>
          <w:r>
            <w:rPr>
              <w:b/>
              <w:szCs w:val="16"/>
            </w:rPr>
            <w:t>Strings Fighter</w:t>
          </w:r>
        </w:p>
      </w:tc>
      <w:tc>
        <w:tcPr>
          <w:tcW w:w="3510" w:type="dxa"/>
        </w:tcPr>
        <w:p w:rsidR="006A759C" w:rsidRDefault="00E37447">
          <w:pPr>
            <w:pStyle w:val="Rodap"/>
            <w:jc w:val="right"/>
            <w:rPr>
              <w:sz w:val="18"/>
            </w:rPr>
          </w:pPr>
          <w:r>
            <w:rPr>
              <w:sz w:val="18"/>
            </w:rPr>
            <w:t xml:space="preserve">Pág. </w:t>
          </w:r>
          <w:r w:rsidR="008F606A">
            <w:rPr>
              <w:rStyle w:val="Nmerodepgina"/>
            </w:rPr>
            <w:fldChar w:fldCharType="begin"/>
          </w:r>
          <w:r>
            <w:rPr>
              <w:rStyle w:val="Nmerodepgina"/>
            </w:rPr>
            <w:instrText xml:space="preserve"> PAGE </w:instrText>
          </w:r>
          <w:r w:rsidR="008F606A">
            <w:rPr>
              <w:rStyle w:val="Nmerodepgina"/>
            </w:rPr>
            <w:fldChar w:fldCharType="separate"/>
          </w:r>
          <w:r w:rsidR="00E3309A">
            <w:rPr>
              <w:rStyle w:val="Nmerodepgina"/>
              <w:noProof/>
            </w:rPr>
            <w:t>6</w:t>
          </w:r>
          <w:r w:rsidR="008F606A">
            <w:rPr>
              <w:rStyle w:val="Nmerodepgina"/>
            </w:rPr>
            <w:fldChar w:fldCharType="end"/>
          </w:r>
          <w:r>
            <w:rPr>
              <w:rStyle w:val="Nmerodepgina"/>
            </w:rPr>
            <w:t>/</w:t>
          </w:r>
          <w:r w:rsidR="008F606A">
            <w:rPr>
              <w:rStyle w:val="Nmerodepgina"/>
            </w:rPr>
            <w:fldChar w:fldCharType="begin"/>
          </w:r>
          <w:r>
            <w:rPr>
              <w:rStyle w:val="Nmerodepgina"/>
            </w:rPr>
            <w:instrText xml:space="preserve"> NUMPAGES </w:instrText>
          </w:r>
          <w:r w:rsidR="008F606A">
            <w:rPr>
              <w:rStyle w:val="Nmerodepgina"/>
            </w:rPr>
            <w:fldChar w:fldCharType="separate"/>
          </w:r>
          <w:r w:rsidR="00E3309A">
            <w:rPr>
              <w:rStyle w:val="Nmerodepgina"/>
              <w:noProof/>
            </w:rPr>
            <w:t>16</w:t>
          </w:r>
          <w:r w:rsidR="008F606A">
            <w:rPr>
              <w:rStyle w:val="Nmerodepgina"/>
            </w:rPr>
            <w:fldChar w:fldCharType="end"/>
          </w:r>
          <w:r>
            <w:rPr>
              <w:sz w:val="18"/>
            </w:rPr>
            <w:t xml:space="preserve"> </w:t>
          </w:r>
        </w:p>
        <w:p w:rsidR="006A759C" w:rsidRDefault="00E37447" w:rsidP="00B27751">
          <w:pPr>
            <w:pStyle w:val="Rodap"/>
            <w:jc w:val="right"/>
            <w:rPr>
              <w:noProof/>
              <w:sz w:val="18"/>
            </w:rPr>
          </w:pPr>
          <w:r>
            <w:rPr>
              <w:sz w:val="18"/>
            </w:rPr>
            <w:t xml:space="preserve">Última Atualização: </w:t>
          </w:r>
          <w:fldSimple w:instr=" SAVEDATE  \* MERGEFORMAT ">
            <w:r w:rsidR="000F118A" w:rsidRPr="000F118A">
              <w:rPr>
                <w:noProof/>
                <w:sz w:val="18"/>
              </w:rPr>
              <w:t>11/06/2010 00:50:00</w:t>
            </w:r>
          </w:fldSimple>
        </w:p>
      </w:tc>
    </w:tr>
  </w:tbl>
  <w:p w:rsidR="006A759C" w:rsidRDefault="006A759C">
    <w:pPr>
      <w:pStyle w:val="Rodap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F6B0A" w:rsidRDefault="006F6B0A">
      <w:r>
        <w:separator/>
      </w:r>
    </w:p>
  </w:footnote>
  <w:footnote w:type="continuationSeparator" w:id="0">
    <w:p w:rsidR="006F6B0A" w:rsidRDefault="006F6B0A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A759C" w:rsidRDefault="00A73317">
    <w:pPr>
      <w:pStyle w:val="Cabealho"/>
      <w:spacing w:after="0"/>
    </w:pPr>
    <w:r>
      <w:rPr>
        <w:rFonts w:ascii="Times New Roman" w:hAnsi="Times New Roman"/>
        <w:noProof/>
        <w:sz w:val="24"/>
        <w:szCs w:val="24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-434975</wp:posOffset>
          </wp:positionH>
          <wp:positionV relativeFrom="paragraph">
            <wp:posOffset>-251460</wp:posOffset>
          </wp:positionV>
          <wp:extent cx="650240" cy="616585"/>
          <wp:effectExtent l="19050" t="0" r="0" b="0"/>
          <wp:wrapSquare wrapText="bothSides"/>
          <wp:docPr id="4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50240" cy="61658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8"/>
    <w:multiLevelType w:val="singleLevel"/>
    <w:tmpl w:val="B7FCD4C8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0990480E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0000001"/>
    <w:multiLevelType w:val="singleLevel"/>
    <w:tmpl w:val="00000001"/>
    <w:name w:val="WW8Num1"/>
    <w:lvl w:ilvl="0">
      <w:start w:val="1"/>
      <w:numFmt w:val="bullet"/>
      <w:lvlText w:val="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</w:abstractNum>
  <w:abstractNum w:abstractNumId="3">
    <w:nsid w:val="00000004"/>
    <w:multiLevelType w:val="multilevel"/>
    <w:tmpl w:val="00000004"/>
    <w:name w:val="WW8Num4"/>
    <w:lvl w:ilvl="0">
      <w:start w:val="1"/>
      <w:numFmt w:val="bullet"/>
      <w:lvlText w:val="·"/>
      <w:lvlJc w:val="left"/>
      <w:pPr>
        <w:tabs>
          <w:tab w:val="num" w:pos="283"/>
        </w:tabs>
        <w:ind w:left="283" w:hanging="283"/>
      </w:pPr>
      <w:rPr>
        <w:rFonts w:ascii="Symbol" w:hAnsi="Symbol" w:cs="StarSymbol"/>
        <w:sz w:val="18"/>
        <w:szCs w:val="18"/>
      </w:rPr>
    </w:lvl>
    <w:lvl w:ilvl="1">
      <w:start w:val="1"/>
      <w:numFmt w:val="bullet"/>
      <w:lvlText w:val="·"/>
      <w:lvlJc w:val="left"/>
      <w:pPr>
        <w:tabs>
          <w:tab w:val="num" w:pos="567"/>
        </w:tabs>
        <w:ind w:left="567" w:hanging="283"/>
      </w:pPr>
      <w:rPr>
        <w:rFonts w:ascii="Symbol" w:hAnsi="Symbol" w:cs="StarSymbol"/>
        <w:sz w:val="18"/>
        <w:szCs w:val="18"/>
      </w:rPr>
    </w:lvl>
    <w:lvl w:ilvl="2">
      <w:start w:val="1"/>
      <w:numFmt w:val="bullet"/>
      <w:lvlText w:val="·"/>
      <w:lvlJc w:val="left"/>
      <w:pPr>
        <w:tabs>
          <w:tab w:val="num" w:pos="850"/>
        </w:tabs>
        <w:ind w:left="850" w:hanging="283"/>
      </w:pPr>
      <w:rPr>
        <w:rFonts w:ascii="Symbol" w:hAnsi="Symbol" w:cs="StarSymbol"/>
        <w:sz w:val="18"/>
        <w:szCs w:val="18"/>
      </w:rPr>
    </w:lvl>
    <w:lvl w:ilvl="3">
      <w:start w:val="1"/>
      <w:numFmt w:val="bullet"/>
      <w:lvlText w:val="·"/>
      <w:lvlJc w:val="left"/>
      <w:pPr>
        <w:tabs>
          <w:tab w:val="num" w:pos="1134"/>
        </w:tabs>
        <w:ind w:left="1134" w:hanging="283"/>
      </w:pPr>
      <w:rPr>
        <w:rFonts w:ascii="Symbol" w:hAnsi="Symbol" w:cs="StarSymbol"/>
        <w:sz w:val="18"/>
        <w:szCs w:val="18"/>
      </w:rPr>
    </w:lvl>
    <w:lvl w:ilvl="4">
      <w:start w:val="1"/>
      <w:numFmt w:val="bullet"/>
      <w:lvlText w:val="·"/>
      <w:lvlJc w:val="left"/>
      <w:pPr>
        <w:tabs>
          <w:tab w:val="num" w:pos="1417"/>
        </w:tabs>
        <w:ind w:left="1417" w:hanging="283"/>
      </w:pPr>
      <w:rPr>
        <w:rFonts w:ascii="Symbol" w:hAnsi="Symbol" w:cs="StarSymbol"/>
        <w:sz w:val="18"/>
        <w:szCs w:val="18"/>
      </w:rPr>
    </w:lvl>
    <w:lvl w:ilvl="5">
      <w:start w:val="1"/>
      <w:numFmt w:val="bullet"/>
      <w:lvlText w:val="·"/>
      <w:lvlJc w:val="left"/>
      <w:pPr>
        <w:tabs>
          <w:tab w:val="num" w:pos="1701"/>
        </w:tabs>
        <w:ind w:left="1701" w:hanging="283"/>
      </w:pPr>
      <w:rPr>
        <w:rFonts w:ascii="Symbol" w:hAnsi="Symbol" w:cs="StarSymbol"/>
        <w:sz w:val="18"/>
        <w:szCs w:val="18"/>
      </w:rPr>
    </w:lvl>
    <w:lvl w:ilvl="6">
      <w:start w:val="1"/>
      <w:numFmt w:val="bullet"/>
      <w:lvlText w:val="·"/>
      <w:lvlJc w:val="left"/>
      <w:pPr>
        <w:tabs>
          <w:tab w:val="num" w:pos="1984"/>
        </w:tabs>
        <w:ind w:left="1984" w:hanging="283"/>
      </w:pPr>
      <w:rPr>
        <w:rFonts w:ascii="Symbol" w:hAnsi="Symbol" w:cs="StarSymbol"/>
        <w:sz w:val="18"/>
        <w:szCs w:val="18"/>
      </w:rPr>
    </w:lvl>
    <w:lvl w:ilvl="7">
      <w:start w:val="1"/>
      <w:numFmt w:val="bullet"/>
      <w:lvlText w:val="·"/>
      <w:lvlJc w:val="left"/>
      <w:pPr>
        <w:tabs>
          <w:tab w:val="num" w:pos="2268"/>
        </w:tabs>
        <w:ind w:left="2268" w:hanging="283"/>
      </w:pPr>
      <w:rPr>
        <w:rFonts w:ascii="Symbol" w:hAnsi="Symbol" w:cs="StarSymbol"/>
        <w:sz w:val="18"/>
        <w:szCs w:val="18"/>
      </w:rPr>
    </w:lvl>
    <w:lvl w:ilvl="8">
      <w:start w:val="1"/>
      <w:numFmt w:val="bullet"/>
      <w:lvlText w:val="·"/>
      <w:lvlJc w:val="left"/>
      <w:pPr>
        <w:tabs>
          <w:tab w:val="num" w:pos="2551"/>
        </w:tabs>
        <w:ind w:left="2551" w:hanging="283"/>
      </w:pPr>
      <w:rPr>
        <w:rFonts w:ascii="Symbol" w:hAnsi="Symbol" w:cs="StarSymbol"/>
        <w:sz w:val="18"/>
        <w:szCs w:val="18"/>
      </w:rPr>
    </w:lvl>
  </w:abstractNum>
  <w:abstractNum w:abstractNumId="4">
    <w:nsid w:val="01F13B75"/>
    <w:multiLevelType w:val="multilevel"/>
    <w:tmpl w:val="83DC3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71D21EE"/>
    <w:multiLevelType w:val="hybridMultilevel"/>
    <w:tmpl w:val="D43CA352"/>
    <w:lvl w:ilvl="0" w:tplc="0416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0D466E17"/>
    <w:multiLevelType w:val="multilevel"/>
    <w:tmpl w:val="5EECF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0DF4018C"/>
    <w:multiLevelType w:val="hybridMultilevel"/>
    <w:tmpl w:val="01D8F5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E07513D"/>
    <w:multiLevelType w:val="hybridMultilevel"/>
    <w:tmpl w:val="DBEEDCD2"/>
    <w:lvl w:ilvl="0" w:tplc="0416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11C57560"/>
    <w:multiLevelType w:val="hybridMultilevel"/>
    <w:tmpl w:val="49C20532"/>
    <w:lvl w:ilvl="0" w:tplc="0416000D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0">
    <w:nsid w:val="16980049"/>
    <w:multiLevelType w:val="hybridMultilevel"/>
    <w:tmpl w:val="16FE96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6E75E8B"/>
    <w:multiLevelType w:val="hybridMultilevel"/>
    <w:tmpl w:val="AEB849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B331A8D"/>
    <w:multiLevelType w:val="multilevel"/>
    <w:tmpl w:val="8344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1B886328"/>
    <w:multiLevelType w:val="hybridMultilevel"/>
    <w:tmpl w:val="A6941B32"/>
    <w:lvl w:ilvl="0" w:tplc="E7E25E4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F3F5A7D"/>
    <w:multiLevelType w:val="hybridMultilevel"/>
    <w:tmpl w:val="10C6DA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30F1E9D"/>
    <w:multiLevelType w:val="multilevel"/>
    <w:tmpl w:val="27BC9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2A541B02"/>
    <w:multiLevelType w:val="hybridMultilevel"/>
    <w:tmpl w:val="DFBE3F40"/>
    <w:lvl w:ilvl="0" w:tplc="2E40B2B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CED31DE"/>
    <w:multiLevelType w:val="hybridMultilevel"/>
    <w:tmpl w:val="7CDA34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D8918F3"/>
    <w:multiLevelType w:val="hybridMultilevel"/>
    <w:tmpl w:val="9FDC232E"/>
    <w:lvl w:ilvl="0" w:tplc="0416000D">
      <w:start w:val="1"/>
      <w:numFmt w:val="bullet"/>
      <w:lvlText w:val="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9">
    <w:nsid w:val="33283838"/>
    <w:multiLevelType w:val="hybridMultilevel"/>
    <w:tmpl w:val="E0E0B66C"/>
    <w:lvl w:ilvl="0" w:tplc="0416000F">
      <w:start w:val="1"/>
      <w:numFmt w:val="decimal"/>
      <w:lvlText w:val="%1."/>
      <w:lvlJc w:val="left"/>
      <w:pPr>
        <w:tabs>
          <w:tab w:val="num" w:pos="1152"/>
        </w:tabs>
        <w:ind w:left="1152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872"/>
        </w:tabs>
        <w:ind w:left="1872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92"/>
        </w:tabs>
        <w:ind w:left="2592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312"/>
        </w:tabs>
        <w:ind w:left="3312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032"/>
        </w:tabs>
        <w:ind w:left="4032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752"/>
        </w:tabs>
        <w:ind w:left="4752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472"/>
        </w:tabs>
        <w:ind w:left="5472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92"/>
        </w:tabs>
        <w:ind w:left="6192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912"/>
        </w:tabs>
        <w:ind w:left="6912" w:hanging="180"/>
      </w:pPr>
    </w:lvl>
  </w:abstractNum>
  <w:abstractNum w:abstractNumId="20">
    <w:nsid w:val="333B2A73"/>
    <w:multiLevelType w:val="multilevel"/>
    <w:tmpl w:val="CBAC191A"/>
    <w:lvl w:ilvl="0">
      <w:start w:val="1"/>
      <w:numFmt w:val="bullet"/>
      <w:pStyle w:val="tituloApendice2"/>
      <w:lvlText w:val=""/>
      <w:lvlJc w:val="left"/>
      <w:pPr>
        <w:tabs>
          <w:tab w:val="num" w:pos="473"/>
        </w:tabs>
        <w:ind w:left="226" w:hanging="113"/>
      </w:pPr>
      <w:rPr>
        <w:rFonts w:ascii="Symbol" w:hAnsi="Symbol" w:hint="default"/>
      </w:rPr>
    </w:lvl>
    <w:lvl w:ilvl="1">
      <w:start w:val="1"/>
      <w:numFmt w:val="upperLetter"/>
      <w:pStyle w:val="tituloApendice2"/>
      <w:lvlText w:val="%2"/>
      <w:lvlJc w:val="left"/>
      <w:pPr>
        <w:tabs>
          <w:tab w:val="num" w:pos="689"/>
        </w:tabs>
        <w:ind w:left="689" w:hanging="576"/>
      </w:pPr>
      <w:rPr>
        <w:rFonts w:ascii="Arial" w:hAnsi="Arial" w:hint="default"/>
        <w:b/>
        <w:i w:val="0"/>
      </w:rPr>
    </w:lvl>
    <w:lvl w:ilvl="2">
      <w:start w:val="1"/>
      <w:numFmt w:val="decimal"/>
      <w:lvlText w:val="%1.%2.%3"/>
      <w:lvlJc w:val="left"/>
      <w:pPr>
        <w:tabs>
          <w:tab w:val="num" w:pos="833"/>
        </w:tabs>
        <w:ind w:left="833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977"/>
        </w:tabs>
        <w:ind w:left="977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121"/>
        </w:tabs>
        <w:ind w:left="1121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265"/>
        </w:tabs>
        <w:ind w:left="1265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09"/>
        </w:tabs>
        <w:ind w:left="1409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553"/>
        </w:tabs>
        <w:ind w:left="155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697"/>
        </w:tabs>
        <w:ind w:left="1697" w:hanging="1584"/>
      </w:pPr>
      <w:rPr>
        <w:rFonts w:hint="default"/>
      </w:rPr>
    </w:lvl>
  </w:abstractNum>
  <w:abstractNum w:abstractNumId="21">
    <w:nsid w:val="34D91EC7"/>
    <w:multiLevelType w:val="multilevel"/>
    <w:tmpl w:val="C7C80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3CB64F75"/>
    <w:multiLevelType w:val="hybridMultilevel"/>
    <w:tmpl w:val="701A12DA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3F0855E4"/>
    <w:multiLevelType w:val="hybridMultilevel"/>
    <w:tmpl w:val="AB2E84A6"/>
    <w:lvl w:ilvl="0" w:tplc="2B9C7FAC">
      <w:start w:val="1"/>
      <w:numFmt w:val="upperLetter"/>
      <w:pStyle w:val="TituloApendice"/>
      <w:lvlText w:val="%1"/>
      <w:lvlJc w:val="left"/>
      <w:pPr>
        <w:tabs>
          <w:tab w:val="num" w:pos="360"/>
        </w:tabs>
        <w:ind w:left="360" w:hanging="360"/>
      </w:pPr>
      <w:rPr>
        <w:rFonts w:ascii="Arial" w:hAnsi="Arial" w:hint="default"/>
        <w:b/>
        <w:i w:val="0"/>
      </w:rPr>
    </w:lvl>
    <w:lvl w:ilvl="1" w:tplc="781A0E38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D0C0FDBA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99E6EE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97257C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EAB2577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75362F4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0C2DFF2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C27250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>
    <w:nsid w:val="3F945E1C"/>
    <w:multiLevelType w:val="multilevel"/>
    <w:tmpl w:val="5DCE0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3FAC6A36"/>
    <w:multiLevelType w:val="hybridMultilevel"/>
    <w:tmpl w:val="D8FE01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1F75147"/>
    <w:multiLevelType w:val="hybridMultilevel"/>
    <w:tmpl w:val="907EB518"/>
    <w:name w:val="WW8Num2222223"/>
    <w:lvl w:ilvl="0" w:tplc="8E82BEA4">
      <w:start w:val="1"/>
      <w:numFmt w:val="decimal"/>
      <w:lvlText w:val="7.%1"/>
      <w:lvlJc w:val="center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>
    <w:nsid w:val="45EC2F0D"/>
    <w:multiLevelType w:val="hybridMultilevel"/>
    <w:tmpl w:val="739A5D86"/>
    <w:lvl w:ilvl="0" w:tplc="0416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7200"/>
        </w:tabs>
        <w:ind w:left="72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</w:rPr>
    </w:lvl>
  </w:abstractNum>
  <w:abstractNum w:abstractNumId="28">
    <w:nsid w:val="476232EC"/>
    <w:multiLevelType w:val="hybridMultilevel"/>
    <w:tmpl w:val="40263F04"/>
    <w:lvl w:ilvl="0" w:tplc="E7E25E4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BBA5E85"/>
    <w:multiLevelType w:val="hybridMultilevel"/>
    <w:tmpl w:val="98EE69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BC16745"/>
    <w:multiLevelType w:val="multilevel"/>
    <w:tmpl w:val="34A89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3DF5370"/>
    <w:multiLevelType w:val="hybridMultilevel"/>
    <w:tmpl w:val="532E7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5D35844"/>
    <w:multiLevelType w:val="hybridMultilevel"/>
    <w:tmpl w:val="420C1F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83D6412"/>
    <w:multiLevelType w:val="multilevel"/>
    <w:tmpl w:val="98903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5A5828DC"/>
    <w:multiLevelType w:val="hybridMultilevel"/>
    <w:tmpl w:val="99FCC97C"/>
    <w:lvl w:ilvl="0" w:tplc="0416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>
    <w:nsid w:val="5B0A6134"/>
    <w:multiLevelType w:val="hybridMultilevel"/>
    <w:tmpl w:val="B456EB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D623937"/>
    <w:multiLevelType w:val="hybridMultilevel"/>
    <w:tmpl w:val="80F83A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F3122FC"/>
    <w:multiLevelType w:val="hybridMultilevel"/>
    <w:tmpl w:val="6EE6DA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1F70506"/>
    <w:multiLevelType w:val="hybridMultilevel"/>
    <w:tmpl w:val="95E4EBA6"/>
    <w:lvl w:ilvl="0" w:tplc="0416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16000D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>
    <w:nsid w:val="624E032E"/>
    <w:multiLevelType w:val="hybridMultilevel"/>
    <w:tmpl w:val="5264189A"/>
    <w:lvl w:ilvl="0" w:tplc="E7E25E4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5176C9D"/>
    <w:multiLevelType w:val="hybridMultilevel"/>
    <w:tmpl w:val="6B8EA79C"/>
    <w:lvl w:ilvl="0" w:tplc="30CA461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75F6B1B"/>
    <w:multiLevelType w:val="multilevel"/>
    <w:tmpl w:val="6A280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704258EB"/>
    <w:multiLevelType w:val="multilevel"/>
    <w:tmpl w:val="E4867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71FF106A"/>
    <w:multiLevelType w:val="hybridMultilevel"/>
    <w:tmpl w:val="BABC3FB2"/>
    <w:lvl w:ilvl="0" w:tplc="0416000D">
      <w:start w:val="1"/>
      <w:numFmt w:val="bullet"/>
      <w:lvlText w:val="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44">
    <w:nsid w:val="74E555ED"/>
    <w:multiLevelType w:val="hybridMultilevel"/>
    <w:tmpl w:val="35A6A4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7001290"/>
    <w:multiLevelType w:val="multilevel"/>
    <w:tmpl w:val="B33A6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7D6909E8"/>
    <w:multiLevelType w:val="multilevel"/>
    <w:tmpl w:val="CB84FBF8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0" w:firstLine="0"/>
      </w:pPr>
      <w:rPr>
        <w:rFonts w:hint="default"/>
        <w:b/>
        <w:i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0"/>
  </w:num>
  <w:num w:numId="4">
    <w:abstractNumId w:val="23"/>
  </w:num>
  <w:num w:numId="5">
    <w:abstractNumId w:val="46"/>
  </w:num>
  <w:num w:numId="6">
    <w:abstractNumId w:val="5"/>
  </w:num>
  <w:num w:numId="7">
    <w:abstractNumId w:val="22"/>
  </w:num>
  <w:num w:numId="8">
    <w:abstractNumId w:val="27"/>
  </w:num>
  <w:num w:numId="9">
    <w:abstractNumId w:val="34"/>
  </w:num>
  <w:num w:numId="10">
    <w:abstractNumId w:val="8"/>
  </w:num>
  <w:num w:numId="11">
    <w:abstractNumId w:val="38"/>
  </w:num>
  <w:num w:numId="12">
    <w:abstractNumId w:val="9"/>
  </w:num>
  <w:num w:numId="13">
    <w:abstractNumId w:val="43"/>
  </w:num>
  <w:num w:numId="14">
    <w:abstractNumId w:val="18"/>
  </w:num>
  <w:num w:numId="15">
    <w:abstractNumId w:val="2"/>
  </w:num>
  <w:num w:numId="16">
    <w:abstractNumId w:val="26"/>
  </w:num>
  <w:num w:numId="17">
    <w:abstractNumId w:val="19"/>
  </w:num>
  <w:num w:numId="18">
    <w:abstractNumId w:val="21"/>
  </w:num>
  <w:num w:numId="19">
    <w:abstractNumId w:val="30"/>
  </w:num>
  <w:num w:numId="20">
    <w:abstractNumId w:val="12"/>
  </w:num>
  <w:num w:numId="21">
    <w:abstractNumId w:val="33"/>
  </w:num>
  <w:num w:numId="22">
    <w:abstractNumId w:val="41"/>
  </w:num>
  <w:num w:numId="23">
    <w:abstractNumId w:val="15"/>
  </w:num>
  <w:num w:numId="24">
    <w:abstractNumId w:val="45"/>
  </w:num>
  <w:num w:numId="25">
    <w:abstractNumId w:val="4"/>
  </w:num>
  <w:num w:numId="26">
    <w:abstractNumId w:val="24"/>
  </w:num>
  <w:num w:numId="27">
    <w:abstractNumId w:val="6"/>
  </w:num>
  <w:num w:numId="28">
    <w:abstractNumId w:val="42"/>
  </w:num>
  <w:num w:numId="29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7"/>
  </w:num>
  <w:num w:numId="31">
    <w:abstractNumId w:val="44"/>
  </w:num>
  <w:num w:numId="32">
    <w:abstractNumId w:val="31"/>
  </w:num>
  <w:num w:numId="33">
    <w:abstractNumId w:val="14"/>
  </w:num>
  <w:num w:numId="34">
    <w:abstractNumId w:val="25"/>
  </w:num>
  <w:num w:numId="35">
    <w:abstractNumId w:val="11"/>
  </w:num>
  <w:num w:numId="36">
    <w:abstractNumId w:val="32"/>
  </w:num>
  <w:num w:numId="37">
    <w:abstractNumId w:val="35"/>
  </w:num>
  <w:num w:numId="38">
    <w:abstractNumId w:val="37"/>
  </w:num>
  <w:num w:numId="39">
    <w:abstractNumId w:val="29"/>
  </w:num>
  <w:num w:numId="40">
    <w:abstractNumId w:val="16"/>
  </w:num>
  <w:num w:numId="41">
    <w:abstractNumId w:val="10"/>
  </w:num>
  <w:num w:numId="42">
    <w:abstractNumId w:val="7"/>
  </w:num>
  <w:num w:numId="43">
    <w:abstractNumId w:val="36"/>
  </w:num>
  <w:num w:numId="44">
    <w:abstractNumId w:val="40"/>
  </w:num>
  <w:num w:numId="45">
    <w:abstractNumId w:val="28"/>
  </w:num>
  <w:num w:numId="46">
    <w:abstractNumId w:val="13"/>
  </w:num>
  <w:num w:numId="47">
    <w:abstractNumId w:val="3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attachedTemplate r:id="rId1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52226"/>
  </w:hdrShapeDefaults>
  <w:footnotePr>
    <w:footnote w:id="-1"/>
    <w:footnote w:id="0"/>
  </w:footnotePr>
  <w:endnotePr>
    <w:endnote w:id="-1"/>
    <w:endnote w:id="0"/>
  </w:endnotePr>
  <w:compat/>
  <w:rsids>
    <w:rsidRoot w:val="002226B5"/>
    <w:rsid w:val="00003991"/>
    <w:rsid w:val="00004A22"/>
    <w:rsid w:val="000441B8"/>
    <w:rsid w:val="000610FF"/>
    <w:rsid w:val="00096BAD"/>
    <w:rsid w:val="000B311C"/>
    <w:rsid w:val="000F118A"/>
    <w:rsid w:val="00164042"/>
    <w:rsid w:val="0018191D"/>
    <w:rsid w:val="001A0F82"/>
    <w:rsid w:val="001B6F7D"/>
    <w:rsid w:val="001C7B4A"/>
    <w:rsid w:val="00211A27"/>
    <w:rsid w:val="002123E2"/>
    <w:rsid w:val="002226B5"/>
    <w:rsid w:val="002D03C3"/>
    <w:rsid w:val="002D653E"/>
    <w:rsid w:val="003038F5"/>
    <w:rsid w:val="0035222A"/>
    <w:rsid w:val="003616B3"/>
    <w:rsid w:val="003919A3"/>
    <w:rsid w:val="003C045B"/>
    <w:rsid w:val="003E1DDA"/>
    <w:rsid w:val="003F723C"/>
    <w:rsid w:val="00420959"/>
    <w:rsid w:val="004731DC"/>
    <w:rsid w:val="00485734"/>
    <w:rsid w:val="004B004A"/>
    <w:rsid w:val="004B4671"/>
    <w:rsid w:val="004C082E"/>
    <w:rsid w:val="004C4A08"/>
    <w:rsid w:val="004C55EF"/>
    <w:rsid w:val="004E2B20"/>
    <w:rsid w:val="00505E84"/>
    <w:rsid w:val="00514A15"/>
    <w:rsid w:val="005219C1"/>
    <w:rsid w:val="005A1161"/>
    <w:rsid w:val="005B5A84"/>
    <w:rsid w:val="005D5F16"/>
    <w:rsid w:val="005D6229"/>
    <w:rsid w:val="005E4F8F"/>
    <w:rsid w:val="00603E69"/>
    <w:rsid w:val="006142AD"/>
    <w:rsid w:val="00633749"/>
    <w:rsid w:val="00664313"/>
    <w:rsid w:val="006A759C"/>
    <w:rsid w:val="006D05AB"/>
    <w:rsid w:val="006D455A"/>
    <w:rsid w:val="006F4007"/>
    <w:rsid w:val="006F6B0A"/>
    <w:rsid w:val="00717C8B"/>
    <w:rsid w:val="0073442C"/>
    <w:rsid w:val="00761AFE"/>
    <w:rsid w:val="007D003E"/>
    <w:rsid w:val="007E5002"/>
    <w:rsid w:val="007F72DE"/>
    <w:rsid w:val="008071FD"/>
    <w:rsid w:val="00816111"/>
    <w:rsid w:val="00823B00"/>
    <w:rsid w:val="008F606A"/>
    <w:rsid w:val="0090083E"/>
    <w:rsid w:val="00906F9C"/>
    <w:rsid w:val="00A0213F"/>
    <w:rsid w:val="00A03831"/>
    <w:rsid w:val="00A1429D"/>
    <w:rsid w:val="00A55221"/>
    <w:rsid w:val="00A73317"/>
    <w:rsid w:val="00A97848"/>
    <w:rsid w:val="00AE6000"/>
    <w:rsid w:val="00B06A2F"/>
    <w:rsid w:val="00B16C6F"/>
    <w:rsid w:val="00B27751"/>
    <w:rsid w:val="00B334E8"/>
    <w:rsid w:val="00B44490"/>
    <w:rsid w:val="00B76D5D"/>
    <w:rsid w:val="00BA345B"/>
    <w:rsid w:val="00BD24A9"/>
    <w:rsid w:val="00BF2E31"/>
    <w:rsid w:val="00BF4AE4"/>
    <w:rsid w:val="00C103A8"/>
    <w:rsid w:val="00C1601B"/>
    <w:rsid w:val="00C5601E"/>
    <w:rsid w:val="00C67EB8"/>
    <w:rsid w:val="00C82863"/>
    <w:rsid w:val="00C96BEB"/>
    <w:rsid w:val="00CC003E"/>
    <w:rsid w:val="00CD6959"/>
    <w:rsid w:val="00CF3942"/>
    <w:rsid w:val="00D129D3"/>
    <w:rsid w:val="00D15E29"/>
    <w:rsid w:val="00D4133D"/>
    <w:rsid w:val="00D74E63"/>
    <w:rsid w:val="00DD580F"/>
    <w:rsid w:val="00DD6FC4"/>
    <w:rsid w:val="00DD743C"/>
    <w:rsid w:val="00E3309A"/>
    <w:rsid w:val="00E37447"/>
    <w:rsid w:val="00E47CFE"/>
    <w:rsid w:val="00E6280F"/>
    <w:rsid w:val="00E714FF"/>
    <w:rsid w:val="00E84950"/>
    <w:rsid w:val="00E959CC"/>
    <w:rsid w:val="00EC2771"/>
    <w:rsid w:val="00F00A59"/>
    <w:rsid w:val="00F13EEF"/>
    <w:rsid w:val="00FD532C"/>
    <w:rsid w:val="00FD6244"/>
    <w:rsid w:val="00FE188B"/>
    <w:rsid w:val="00FE75B7"/>
    <w:rsid w:val="00FF744B"/>
    <w:rsid w:val="00FF7BF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22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A759C"/>
    <w:pPr>
      <w:spacing w:before="60" w:after="60"/>
      <w:jc w:val="both"/>
    </w:pPr>
    <w:rPr>
      <w:sz w:val="24"/>
      <w:lang w:val="pt-BR" w:eastAsia="pt-BR"/>
    </w:rPr>
  </w:style>
  <w:style w:type="paragraph" w:styleId="Ttulo1">
    <w:name w:val="heading 1"/>
    <w:basedOn w:val="Normal"/>
    <w:next w:val="Normal"/>
    <w:qFormat/>
    <w:rsid w:val="00C82863"/>
    <w:pPr>
      <w:keepNext/>
      <w:pageBreakBefore/>
      <w:numPr>
        <w:numId w:val="5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pct5" w:color="auto" w:fill="FFFFFF"/>
      <w:spacing w:before="240" w:after="120"/>
      <w:outlineLvl w:val="0"/>
    </w:pPr>
    <w:rPr>
      <w:rFonts w:ascii="Arial" w:hAnsi="Arial"/>
      <w:b/>
      <w:kern w:val="28"/>
      <w:sz w:val="28"/>
    </w:rPr>
  </w:style>
  <w:style w:type="paragraph" w:styleId="Ttulo2">
    <w:name w:val="heading 2"/>
    <w:basedOn w:val="Normal"/>
    <w:next w:val="Normal"/>
    <w:qFormat/>
    <w:rsid w:val="006A759C"/>
    <w:pPr>
      <w:keepNext/>
      <w:numPr>
        <w:ilvl w:val="1"/>
        <w:numId w:val="5"/>
      </w:numPr>
      <w:spacing w:before="240"/>
      <w:outlineLvl w:val="1"/>
    </w:pPr>
    <w:rPr>
      <w:rFonts w:ascii="Arial" w:hAnsi="Arial"/>
      <w:b/>
      <w:sz w:val="26"/>
    </w:rPr>
  </w:style>
  <w:style w:type="paragraph" w:styleId="Ttulo3">
    <w:name w:val="heading 3"/>
    <w:basedOn w:val="Normal"/>
    <w:next w:val="Normal"/>
    <w:qFormat/>
    <w:rsid w:val="006A759C"/>
    <w:pPr>
      <w:keepNext/>
      <w:numPr>
        <w:ilvl w:val="2"/>
        <w:numId w:val="5"/>
      </w:numPr>
      <w:spacing w:before="240"/>
      <w:outlineLvl w:val="2"/>
    </w:pPr>
    <w:rPr>
      <w:rFonts w:ascii="Arial" w:hAnsi="Arial"/>
      <w:b/>
    </w:rPr>
  </w:style>
  <w:style w:type="paragraph" w:styleId="Ttulo4">
    <w:name w:val="heading 4"/>
    <w:basedOn w:val="Normal"/>
    <w:next w:val="Normal"/>
    <w:qFormat/>
    <w:rsid w:val="006A759C"/>
    <w:pPr>
      <w:keepNext/>
      <w:numPr>
        <w:ilvl w:val="3"/>
        <w:numId w:val="5"/>
      </w:numPr>
      <w:spacing w:before="240"/>
      <w:outlineLvl w:val="3"/>
    </w:pPr>
    <w:rPr>
      <w:rFonts w:ascii="Arial" w:hAnsi="Arial"/>
    </w:rPr>
  </w:style>
  <w:style w:type="paragraph" w:styleId="Ttulo5">
    <w:name w:val="heading 5"/>
    <w:basedOn w:val="Normal"/>
    <w:next w:val="Normal"/>
    <w:qFormat/>
    <w:rsid w:val="006A759C"/>
    <w:pPr>
      <w:numPr>
        <w:ilvl w:val="4"/>
        <w:numId w:val="5"/>
      </w:numPr>
      <w:spacing w:before="240"/>
      <w:outlineLvl w:val="4"/>
    </w:pPr>
    <w:rPr>
      <w:rFonts w:ascii="Arial" w:hAnsi="Arial"/>
    </w:rPr>
  </w:style>
  <w:style w:type="paragraph" w:styleId="Ttulo6">
    <w:name w:val="heading 6"/>
    <w:basedOn w:val="Normal"/>
    <w:next w:val="Normal"/>
    <w:qFormat/>
    <w:rsid w:val="006A759C"/>
    <w:pPr>
      <w:numPr>
        <w:ilvl w:val="5"/>
        <w:numId w:val="5"/>
      </w:numPr>
      <w:spacing w:before="240"/>
      <w:outlineLvl w:val="5"/>
    </w:pPr>
    <w:rPr>
      <w:rFonts w:ascii="Arial" w:hAnsi="Arial"/>
      <w:sz w:val="22"/>
    </w:rPr>
  </w:style>
  <w:style w:type="paragraph" w:styleId="Ttulo7">
    <w:name w:val="heading 7"/>
    <w:basedOn w:val="Normal"/>
    <w:next w:val="Normal"/>
    <w:qFormat/>
    <w:rsid w:val="006A759C"/>
    <w:pPr>
      <w:numPr>
        <w:ilvl w:val="6"/>
        <w:numId w:val="5"/>
      </w:numPr>
      <w:spacing w:before="240"/>
      <w:outlineLvl w:val="6"/>
    </w:pPr>
    <w:rPr>
      <w:rFonts w:ascii="Arial" w:hAnsi="Arial"/>
      <w:sz w:val="22"/>
    </w:rPr>
  </w:style>
  <w:style w:type="paragraph" w:styleId="Ttulo8">
    <w:name w:val="heading 8"/>
    <w:basedOn w:val="Normal"/>
    <w:next w:val="Normal"/>
    <w:qFormat/>
    <w:rsid w:val="006A759C"/>
    <w:pPr>
      <w:numPr>
        <w:ilvl w:val="7"/>
        <w:numId w:val="5"/>
      </w:numPr>
      <w:spacing w:before="240"/>
      <w:outlineLvl w:val="7"/>
    </w:pPr>
    <w:rPr>
      <w:rFonts w:ascii="Arial" w:hAnsi="Arial"/>
      <w:sz w:val="20"/>
    </w:rPr>
  </w:style>
  <w:style w:type="paragraph" w:styleId="Ttulo9">
    <w:name w:val="heading 9"/>
    <w:basedOn w:val="Normal"/>
    <w:next w:val="Normal"/>
    <w:qFormat/>
    <w:rsid w:val="006A759C"/>
    <w:pPr>
      <w:numPr>
        <w:ilvl w:val="8"/>
        <w:numId w:val="5"/>
      </w:numPr>
      <w:spacing w:before="240"/>
      <w:outlineLvl w:val="8"/>
    </w:pPr>
    <w:rPr>
      <w:rFonts w:ascii="Arial" w:hAnsi="Arial"/>
      <w:sz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MapadoDocumento">
    <w:name w:val="Document Map"/>
    <w:basedOn w:val="Normal"/>
    <w:semiHidden/>
    <w:rsid w:val="006A759C"/>
    <w:pPr>
      <w:shd w:val="clear" w:color="auto" w:fill="000080"/>
    </w:pPr>
    <w:rPr>
      <w:rFonts w:ascii="Tahoma" w:hAnsi="Tahoma"/>
    </w:rPr>
  </w:style>
  <w:style w:type="paragraph" w:customStyle="1" w:styleId="Requisito">
    <w:name w:val="Requisito"/>
    <w:basedOn w:val="Ttulo3"/>
    <w:next w:val="Normal"/>
    <w:rsid w:val="006A759C"/>
    <w:pPr>
      <w:numPr>
        <w:ilvl w:val="0"/>
        <w:numId w:val="0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after="120"/>
      <w:jc w:val="center"/>
    </w:pPr>
  </w:style>
  <w:style w:type="paragraph" w:customStyle="1" w:styleId="destaque1">
    <w:name w:val="destaque 1"/>
    <w:next w:val="Normal"/>
    <w:rsid w:val="006A759C"/>
    <w:pPr>
      <w:keepNext/>
      <w:spacing w:before="240" w:after="120"/>
      <w:outlineLvl w:val="3"/>
    </w:pPr>
    <w:rPr>
      <w:rFonts w:ascii="Arial" w:hAnsi="Arial"/>
      <w:b/>
      <w:noProof/>
      <w:sz w:val="24"/>
      <w:lang w:val="pt-BR" w:eastAsia="pt-BR"/>
    </w:rPr>
  </w:style>
  <w:style w:type="paragraph" w:styleId="Cabealho">
    <w:name w:val="header"/>
    <w:basedOn w:val="Normal"/>
    <w:semiHidden/>
    <w:rsid w:val="006A759C"/>
    <w:pPr>
      <w:tabs>
        <w:tab w:val="center" w:pos="4153"/>
        <w:tab w:val="right" w:pos="8306"/>
      </w:tabs>
    </w:pPr>
    <w:rPr>
      <w:rFonts w:ascii="Arial" w:hAnsi="Arial"/>
      <w:sz w:val="20"/>
    </w:rPr>
  </w:style>
  <w:style w:type="paragraph" w:styleId="Numerada">
    <w:name w:val="List Number"/>
    <w:basedOn w:val="Normal"/>
    <w:semiHidden/>
    <w:rsid w:val="006A759C"/>
    <w:pPr>
      <w:numPr>
        <w:numId w:val="1"/>
      </w:numPr>
    </w:pPr>
  </w:style>
  <w:style w:type="paragraph" w:styleId="Commarcadores">
    <w:name w:val="List Bullet"/>
    <w:basedOn w:val="Normal"/>
    <w:autoRedefine/>
    <w:semiHidden/>
    <w:rsid w:val="006A759C"/>
    <w:pPr>
      <w:numPr>
        <w:numId w:val="2"/>
      </w:numPr>
    </w:pPr>
    <w:rPr>
      <w:bCs/>
    </w:rPr>
  </w:style>
  <w:style w:type="paragraph" w:styleId="Rodap">
    <w:name w:val="footer"/>
    <w:basedOn w:val="Normal"/>
    <w:semiHidden/>
    <w:rsid w:val="006A759C"/>
    <w:pPr>
      <w:tabs>
        <w:tab w:val="center" w:pos="4153"/>
        <w:tab w:val="right" w:pos="8306"/>
      </w:tabs>
      <w:spacing w:after="0"/>
    </w:pPr>
    <w:rPr>
      <w:rFonts w:ascii="Arial" w:hAnsi="Arial"/>
      <w:sz w:val="16"/>
    </w:rPr>
  </w:style>
  <w:style w:type="paragraph" w:customStyle="1" w:styleId="titulo">
    <w:name w:val="titulo"/>
    <w:basedOn w:val="Normal"/>
    <w:next w:val="versao"/>
    <w:rsid w:val="006A759C"/>
    <w:pPr>
      <w:spacing w:before="5280"/>
      <w:jc w:val="right"/>
    </w:pPr>
    <w:rPr>
      <w:rFonts w:ascii="Arial" w:hAnsi="Arial"/>
      <w:b/>
      <w:sz w:val="36"/>
    </w:rPr>
  </w:style>
  <w:style w:type="paragraph" w:customStyle="1" w:styleId="versao">
    <w:name w:val="versao"/>
    <w:basedOn w:val="titulo"/>
    <w:next w:val="Normal"/>
    <w:rsid w:val="006A759C"/>
    <w:pPr>
      <w:spacing w:before="0" w:after="0"/>
    </w:pPr>
    <w:rPr>
      <w:sz w:val="28"/>
    </w:rPr>
  </w:style>
  <w:style w:type="character" w:styleId="Nmerodepgina">
    <w:name w:val="page number"/>
    <w:basedOn w:val="Fontepargpadro"/>
    <w:semiHidden/>
    <w:rsid w:val="006A759C"/>
  </w:style>
  <w:style w:type="paragraph" w:customStyle="1" w:styleId="sistema">
    <w:name w:val="sistema"/>
    <w:basedOn w:val="Normal"/>
    <w:rsid w:val="006A759C"/>
    <w:pPr>
      <w:spacing w:before="0" w:after="240"/>
      <w:jc w:val="right"/>
    </w:pPr>
    <w:rPr>
      <w:rFonts w:ascii="Arial" w:hAnsi="Arial"/>
      <w:b/>
      <w:sz w:val="36"/>
    </w:rPr>
  </w:style>
  <w:style w:type="paragraph" w:styleId="Sumrio1">
    <w:name w:val="toc 1"/>
    <w:basedOn w:val="Normal"/>
    <w:next w:val="Normal"/>
    <w:autoRedefine/>
    <w:uiPriority w:val="39"/>
    <w:rsid w:val="006A759C"/>
    <w:pPr>
      <w:tabs>
        <w:tab w:val="left" w:pos="426"/>
        <w:tab w:val="left" w:pos="567"/>
        <w:tab w:val="right" w:leader="dot" w:pos="9060"/>
      </w:tabs>
      <w:spacing w:before="120" w:after="120"/>
      <w:jc w:val="left"/>
    </w:pPr>
    <w:rPr>
      <w:b/>
      <w:caps/>
      <w:noProof/>
      <w:sz w:val="20"/>
    </w:rPr>
  </w:style>
  <w:style w:type="paragraph" w:styleId="Sumrio2">
    <w:name w:val="toc 2"/>
    <w:basedOn w:val="Normal"/>
    <w:next w:val="Normal"/>
    <w:autoRedefine/>
    <w:uiPriority w:val="39"/>
    <w:rsid w:val="006A759C"/>
    <w:pPr>
      <w:spacing w:before="0" w:after="0"/>
      <w:ind w:left="240"/>
      <w:jc w:val="left"/>
    </w:pPr>
    <w:rPr>
      <w:smallCaps/>
      <w:sz w:val="20"/>
    </w:rPr>
  </w:style>
  <w:style w:type="paragraph" w:styleId="Sumrio3">
    <w:name w:val="toc 3"/>
    <w:basedOn w:val="Normal"/>
    <w:next w:val="Normal"/>
    <w:autoRedefine/>
    <w:uiPriority w:val="39"/>
    <w:rsid w:val="006A759C"/>
    <w:pPr>
      <w:spacing w:before="0" w:after="0"/>
      <w:ind w:left="480"/>
      <w:jc w:val="left"/>
    </w:pPr>
    <w:rPr>
      <w:i/>
      <w:sz w:val="20"/>
    </w:rPr>
  </w:style>
  <w:style w:type="paragraph" w:styleId="Sumrio4">
    <w:name w:val="toc 4"/>
    <w:basedOn w:val="Normal"/>
    <w:next w:val="Normal"/>
    <w:autoRedefine/>
    <w:semiHidden/>
    <w:rsid w:val="006A759C"/>
    <w:pPr>
      <w:spacing w:before="0" w:after="0"/>
      <w:ind w:left="720"/>
      <w:jc w:val="left"/>
    </w:pPr>
    <w:rPr>
      <w:sz w:val="18"/>
    </w:rPr>
  </w:style>
  <w:style w:type="paragraph" w:styleId="Sumrio5">
    <w:name w:val="toc 5"/>
    <w:basedOn w:val="Normal"/>
    <w:next w:val="Normal"/>
    <w:autoRedefine/>
    <w:semiHidden/>
    <w:rsid w:val="006A759C"/>
    <w:pPr>
      <w:spacing w:before="0" w:after="0"/>
      <w:ind w:left="960"/>
      <w:jc w:val="left"/>
    </w:pPr>
    <w:rPr>
      <w:sz w:val="18"/>
    </w:rPr>
  </w:style>
  <w:style w:type="paragraph" w:styleId="Sumrio6">
    <w:name w:val="toc 6"/>
    <w:basedOn w:val="Normal"/>
    <w:next w:val="Normal"/>
    <w:autoRedefine/>
    <w:semiHidden/>
    <w:rsid w:val="006A759C"/>
    <w:pPr>
      <w:spacing w:before="0" w:after="0"/>
      <w:ind w:left="1200"/>
      <w:jc w:val="left"/>
    </w:pPr>
    <w:rPr>
      <w:sz w:val="18"/>
    </w:rPr>
  </w:style>
  <w:style w:type="paragraph" w:styleId="Sumrio7">
    <w:name w:val="toc 7"/>
    <w:basedOn w:val="Normal"/>
    <w:next w:val="Normal"/>
    <w:autoRedefine/>
    <w:semiHidden/>
    <w:rsid w:val="006A759C"/>
    <w:pPr>
      <w:spacing w:before="0" w:after="0"/>
      <w:ind w:left="1440"/>
      <w:jc w:val="left"/>
    </w:pPr>
    <w:rPr>
      <w:sz w:val="18"/>
    </w:rPr>
  </w:style>
  <w:style w:type="paragraph" w:styleId="Sumrio8">
    <w:name w:val="toc 8"/>
    <w:basedOn w:val="Normal"/>
    <w:next w:val="Normal"/>
    <w:autoRedefine/>
    <w:semiHidden/>
    <w:rsid w:val="006A759C"/>
    <w:pPr>
      <w:spacing w:before="0" w:after="0"/>
      <w:ind w:left="1680"/>
      <w:jc w:val="left"/>
    </w:pPr>
    <w:rPr>
      <w:sz w:val="18"/>
    </w:rPr>
  </w:style>
  <w:style w:type="paragraph" w:styleId="Sumrio9">
    <w:name w:val="toc 9"/>
    <w:basedOn w:val="Normal"/>
    <w:next w:val="Normal"/>
    <w:autoRedefine/>
    <w:semiHidden/>
    <w:rsid w:val="006A759C"/>
    <w:pPr>
      <w:spacing w:before="0" w:after="0"/>
      <w:ind w:left="1920"/>
      <w:jc w:val="left"/>
    </w:pPr>
    <w:rPr>
      <w:sz w:val="18"/>
    </w:rPr>
  </w:style>
  <w:style w:type="paragraph" w:customStyle="1" w:styleId="destaque2">
    <w:name w:val="destaque 2"/>
    <w:basedOn w:val="destaque1"/>
    <w:next w:val="Normal"/>
    <w:rsid w:val="006A759C"/>
    <w:pPr>
      <w:outlineLvl w:val="4"/>
    </w:pPr>
    <w:rPr>
      <w:b w:val="0"/>
      <w:i/>
    </w:rPr>
  </w:style>
  <w:style w:type="paragraph" w:customStyle="1" w:styleId="destaque3">
    <w:name w:val="destaque 3"/>
    <w:basedOn w:val="destaque2"/>
    <w:rsid w:val="006A759C"/>
    <w:pPr>
      <w:spacing w:before="120" w:after="60"/>
      <w:outlineLvl w:val="5"/>
    </w:pPr>
    <w:rPr>
      <w:i w:val="0"/>
    </w:rPr>
  </w:style>
  <w:style w:type="paragraph" w:customStyle="1" w:styleId="conteudo">
    <w:name w:val="conteudo"/>
    <w:basedOn w:val="Normal"/>
    <w:rsid w:val="006A759C"/>
    <w:pPr>
      <w:spacing w:before="360" w:after="120"/>
    </w:pPr>
    <w:rPr>
      <w:rFonts w:ascii="Arial" w:hAnsi="Arial"/>
      <w:b/>
      <w:sz w:val="28"/>
    </w:rPr>
  </w:style>
  <w:style w:type="paragraph" w:styleId="Corpodetexto">
    <w:name w:val="Body Text"/>
    <w:basedOn w:val="Normal"/>
    <w:next w:val="Normal"/>
    <w:semiHidden/>
    <w:rsid w:val="006A759C"/>
    <w:rPr>
      <w:i/>
      <w:color w:val="0000FF"/>
    </w:rPr>
  </w:style>
  <w:style w:type="paragraph" w:styleId="Corpodetexto2">
    <w:name w:val="Body Text 2"/>
    <w:basedOn w:val="Normal"/>
    <w:semiHidden/>
    <w:rsid w:val="006A759C"/>
    <w:rPr>
      <w:i/>
    </w:rPr>
  </w:style>
  <w:style w:type="paragraph" w:styleId="Corpodetexto3">
    <w:name w:val="Body Text 3"/>
    <w:basedOn w:val="Normal"/>
    <w:semiHidden/>
    <w:rsid w:val="006A759C"/>
    <w:rPr>
      <w:color w:val="0000FF"/>
    </w:rPr>
  </w:style>
  <w:style w:type="paragraph" w:customStyle="1" w:styleId="TituloApresentacao">
    <w:name w:val="TituloApresentacao"/>
    <w:basedOn w:val="Normal"/>
    <w:rsid w:val="006A759C"/>
    <w:pPr>
      <w:spacing w:before="120" w:after="120"/>
    </w:pPr>
    <w:rPr>
      <w:rFonts w:ascii="Arial" w:hAnsi="Arial"/>
      <w:b/>
      <w:sz w:val="28"/>
    </w:rPr>
  </w:style>
  <w:style w:type="paragraph" w:customStyle="1" w:styleId="Titulo1">
    <w:name w:val="Titulo1"/>
    <w:basedOn w:val="Ttulo"/>
    <w:rsid w:val="006A759C"/>
    <w:pPr>
      <w:jc w:val="right"/>
    </w:pPr>
  </w:style>
  <w:style w:type="paragraph" w:styleId="Ttulo">
    <w:name w:val="Title"/>
    <w:basedOn w:val="Normal"/>
    <w:qFormat/>
    <w:rsid w:val="006A759C"/>
    <w:pPr>
      <w:spacing w:before="24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Subttulo">
    <w:name w:val="Subtitle"/>
    <w:basedOn w:val="Normal"/>
    <w:qFormat/>
    <w:rsid w:val="006A759C"/>
    <w:pPr>
      <w:jc w:val="center"/>
      <w:outlineLvl w:val="1"/>
    </w:pPr>
    <w:rPr>
      <w:rFonts w:ascii="Arial" w:hAnsi="Arial" w:cs="Arial"/>
      <w:szCs w:val="24"/>
    </w:rPr>
  </w:style>
  <w:style w:type="paragraph" w:customStyle="1" w:styleId="TituloApendice">
    <w:name w:val="TituloApendice"/>
    <w:basedOn w:val="Ttulo1"/>
    <w:next w:val="Normal"/>
    <w:rsid w:val="006A759C"/>
    <w:pPr>
      <w:numPr>
        <w:numId w:val="4"/>
      </w:numPr>
    </w:pPr>
  </w:style>
  <w:style w:type="paragraph" w:customStyle="1" w:styleId="Tabletext">
    <w:name w:val="Tabletext"/>
    <w:basedOn w:val="Normal"/>
    <w:rsid w:val="006A759C"/>
    <w:pPr>
      <w:keepLines/>
      <w:widowControl w:val="0"/>
      <w:spacing w:line="240" w:lineRule="atLeast"/>
      <w:ind w:left="284"/>
      <w:jc w:val="left"/>
    </w:pPr>
    <w:rPr>
      <w:rFonts w:ascii="Arial" w:hAnsi="Arial"/>
      <w:sz w:val="20"/>
      <w:lang w:val="en-US"/>
    </w:rPr>
  </w:style>
  <w:style w:type="character" w:styleId="Hyperlink">
    <w:name w:val="Hyperlink"/>
    <w:basedOn w:val="Fontepargpadro"/>
    <w:uiPriority w:val="99"/>
    <w:rsid w:val="006A759C"/>
    <w:rPr>
      <w:color w:val="0000FF"/>
      <w:u w:val="single"/>
    </w:rPr>
  </w:style>
  <w:style w:type="paragraph" w:customStyle="1" w:styleId="tituloApendice2">
    <w:name w:val="tituloApendice 2"/>
    <w:basedOn w:val="Ttulo2"/>
    <w:next w:val="Normal"/>
    <w:rsid w:val="006A759C"/>
    <w:pPr>
      <w:numPr>
        <w:ilvl w:val="0"/>
        <w:numId w:val="3"/>
      </w:numPr>
    </w:pPr>
    <w:rPr>
      <w:sz w:val="24"/>
    </w:rPr>
  </w:style>
  <w:style w:type="character" w:styleId="Refdecomentrio">
    <w:name w:val="annotation reference"/>
    <w:basedOn w:val="Fontepargpadro"/>
    <w:semiHidden/>
    <w:rsid w:val="006A759C"/>
    <w:rPr>
      <w:sz w:val="16"/>
      <w:szCs w:val="16"/>
    </w:rPr>
  </w:style>
  <w:style w:type="paragraph" w:styleId="Textodecomentrio">
    <w:name w:val="annotation text"/>
    <w:basedOn w:val="Normal"/>
    <w:semiHidden/>
    <w:rsid w:val="006A759C"/>
    <w:rPr>
      <w:sz w:val="20"/>
    </w:rPr>
  </w:style>
  <w:style w:type="character" w:customStyle="1" w:styleId="HelpText">
    <w:name w:val="Help Text"/>
    <w:rsid w:val="006A759C"/>
    <w:rPr>
      <w:i/>
      <w:vanish/>
      <w:color w:val="FF0000"/>
    </w:rPr>
  </w:style>
  <w:style w:type="paragraph" w:customStyle="1" w:styleId="instrucaodepreenchimento">
    <w:name w:val="instrucao de preenchimento"/>
    <w:basedOn w:val="Normal"/>
    <w:next w:val="Normal"/>
    <w:rsid w:val="006A759C"/>
    <w:rPr>
      <w:i/>
      <w:color w:val="0000FF"/>
    </w:rPr>
  </w:style>
  <w:style w:type="paragraph" w:styleId="Recuodecorpodetexto2">
    <w:name w:val="Body Text Indent 2"/>
    <w:basedOn w:val="Normal"/>
    <w:semiHidden/>
    <w:rsid w:val="006A759C"/>
    <w:pPr>
      <w:spacing w:before="0" w:after="0"/>
      <w:ind w:left="792"/>
      <w:jc w:val="left"/>
    </w:pPr>
    <w:rPr>
      <w:rFonts w:ascii="Arial" w:hAnsi="Arial" w:cs="Arial"/>
      <w:color w:val="0000FF"/>
      <w:szCs w:val="24"/>
    </w:rPr>
  </w:style>
  <w:style w:type="paragraph" w:customStyle="1" w:styleId="TitleCover">
    <w:name w:val="Title Cover"/>
    <w:basedOn w:val="Normal"/>
    <w:next w:val="Normal"/>
    <w:rsid w:val="006A759C"/>
    <w:pPr>
      <w:keepNext/>
      <w:keepLines/>
      <w:pBdr>
        <w:top w:val="single" w:sz="48" w:space="31" w:color="auto"/>
      </w:pBdr>
      <w:tabs>
        <w:tab w:val="left" w:pos="0"/>
      </w:tabs>
      <w:spacing w:before="240" w:beforeAutospacing="1" w:after="500" w:line="640" w:lineRule="exact"/>
      <w:ind w:left="-840" w:right="-840"/>
      <w:jc w:val="left"/>
    </w:pPr>
    <w:rPr>
      <w:rFonts w:ascii="Arial Black" w:hAnsi="Arial Black"/>
      <w:b/>
      <w:spacing w:val="-48"/>
      <w:kern w:val="28"/>
      <w:sz w:val="64"/>
      <w:lang w:eastAsia="en-US"/>
    </w:rPr>
  </w:style>
  <w:style w:type="paragraph" w:customStyle="1" w:styleId="Padro">
    <w:name w:val="Padrão"/>
    <w:rsid w:val="006A759C"/>
    <w:pPr>
      <w:autoSpaceDE w:val="0"/>
      <w:autoSpaceDN w:val="0"/>
      <w:adjustRightInd w:val="0"/>
    </w:pPr>
    <w:rPr>
      <w:szCs w:val="24"/>
      <w:lang w:val="pt-BR" w:eastAsia="pt-BR"/>
    </w:rPr>
  </w:style>
  <w:style w:type="character" w:customStyle="1" w:styleId="CharChar">
    <w:name w:val="Char Char"/>
    <w:basedOn w:val="Fontepargpadro"/>
    <w:rsid w:val="006A759C"/>
    <w:rPr>
      <w:rFonts w:ascii="Arial" w:hAnsi="Arial"/>
      <w:b/>
      <w:sz w:val="26"/>
      <w:lang w:val="pt-BR" w:eastAsia="pt-BR" w:bidi="ar-SA"/>
    </w:rPr>
  </w:style>
  <w:style w:type="character" w:styleId="HiperlinkVisitado">
    <w:name w:val="FollowedHyperlink"/>
    <w:basedOn w:val="Fontepargpadro"/>
    <w:semiHidden/>
    <w:rsid w:val="006A759C"/>
    <w:rPr>
      <w:color w:val="800080"/>
      <w:u w:val="single"/>
    </w:rPr>
  </w:style>
  <w:style w:type="paragraph" w:customStyle="1" w:styleId="NormalFirstline1">
    <w:name w:val="Normal + First line:  1"/>
    <w:aliases w:val="25 cm"/>
    <w:basedOn w:val="Ttulo3"/>
    <w:rsid w:val="006A759C"/>
    <w:pPr>
      <w:numPr>
        <w:ilvl w:val="0"/>
        <w:numId w:val="0"/>
      </w:numPr>
      <w:ind w:left="709"/>
    </w:pPr>
    <w:rPr>
      <w:rFonts w:ascii="Times New Roman" w:hAnsi="Times New Roman"/>
    </w:rPr>
  </w:style>
  <w:style w:type="paragraph" w:customStyle="1" w:styleId="NormalLeft">
    <w:name w:val="Normal + Left"/>
    <w:aliases w:val="First line:  0,76 cm"/>
    <w:basedOn w:val="NormalFirstline1"/>
    <w:rsid w:val="006A759C"/>
    <w:pPr>
      <w:ind w:left="720" w:firstLine="720"/>
    </w:pPr>
    <w:rPr>
      <w:b w:val="0"/>
    </w:rPr>
  </w:style>
  <w:style w:type="paragraph" w:customStyle="1" w:styleId="Ttulo4-Karine">
    <w:name w:val="Título 4 - Karine"/>
    <w:basedOn w:val="Normal"/>
    <w:rsid w:val="006A759C"/>
    <w:pPr>
      <w:widowControl w:val="0"/>
      <w:suppressAutoHyphens/>
      <w:spacing w:before="0" w:after="0"/>
      <w:jc w:val="left"/>
    </w:pPr>
    <w:rPr>
      <w:rFonts w:ascii="Arial" w:hAnsi="Arial" w:cs="Arial"/>
      <w:b/>
      <w:szCs w:val="24"/>
      <w:lang w:eastAsia="ar-SA"/>
    </w:rPr>
  </w:style>
  <w:style w:type="paragraph" w:styleId="Recuodecorpodetexto">
    <w:name w:val="Body Text Indent"/>
    <w:basedOn w:val="Normal"/>
    <w:semiHidden/>
    <w:rsid w:val="006A759C"/>
    <w:pPr>
      <w:ind w:firstLine="432"/>
    </w:pPr>
  </w:style>
  <w:style w:type="character" w:styleId="MquinadeescreverHTML">
    <w:name w:val="HTML Typewriter"/>
    <w:basedOn w:val="Fontepargpadro"/>
    <w:semiHidden/>
    <w:rsid w:val="006A759C"/>
    <w:rPr>
      <w:rFonts w:ascii="Arial Unicode MS" w:eastAsia="Courier New" w:hAnsi="Arial Unicode MS" w:cs="Courier New"/>
      <w:sz w:val="20"/>
      <w:szCs w:val="20"/>
    </w:rPr>
  </w:style>
  <w:style w:type="paragraph" w:customStyle="1" w:styleId="WW-Commarcadores">
    <w:name w:val="WW-Com marcadores"/>
    <w:basedOn w:val="Normal"/>
    <w:rsid w:val="006A759C"/>
    <w:pPr>
      <w:tabs>
        <w:tab w:val="num" w:pos="360"/>
      </w:tabs>
      <w:suppressAutoHyphens/>
    </w:pPr>
    <w:rPr>
      <w:lang w:eastAsia="ar-SA"/>
    </w:rPr>
  </w:style>
  <w:style w:type="paragraph" w:styleId="Textodebalo">
    <w:name w:val="Balloon Text"/>
    <w:basedOn w:val="Normal"/>
    <w:rsid w:val="006A759C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rsid w:val="006A759C"/>
    <w:rPr>
      <w:rFonts w:ascii="Tahoma" w:hAnsi="Tahoma" w:cs="Tahoma"/>
      <w:sz w:val="16"/>
      <w:szCs w:val="16"/>
    </w:rPr>
  </w:style>
  <w:style w:type="paragraph" w:customStyle="1" w:styleId="DecimalAligned">
    <w:name w:val="Decimal Aligned"/>
    <w:basedOn w:val="Normal"/>
    <w:qFormat/>
    <w:rsid w:val="006A759C"/>
    <w:pPr>
      <w:tabs>
        <w:tab w:val="decimal" w:pos="360"/>
      </w:tabs>
      <w:spacing w:before="0" w:after="200" w:line="276" w:lineRule="auto"/>
      <w:jc w:val="left"/>
    </w:pPr>
    <w:rPr>
      <w:rFonts w:ascii="Calibri" w:hAnsi="Calibri"/>
      <w:sz w:val="22"/>
      <w:szCs w:val="22"/>
      <w:lang w:eastAsia="en-US"/>
    </w:rPr>
  </w:style>
  <w:style w:type="paragraph" w:styleId="Textodenotaderodap">
    <w:name w:val="footnote text"/>
    <w:basedOn w:val="Normal"/>
    <w:semiHidden/>
    <w:unhideWhenUsed/>
    <w:rsid w:val="006A759C"/>
    <w:pPr>
      <w:spacing w:before="0" w:after="0"/>
      <w:jc w:val="left"/>
    </w:pPr>
    <w:rPr>
      <w:rFonts w:ascii="Calibri" w:hAnsi="Calibri"/>
      <w:sz w:val="20"/>
      <w:lang w:eastAsia="en-US"/>
    </w:rPr>
  </w:style>
  <w:style w:type="character" w:customStyle="1" w:styleId="TextodenotaderodapChar">
    <w:name w:val="Texto de nota de rodapé Char"/>
    <w:basedOn w:val="Fontepargpadro"/>
    <w:rsid w:val="006A759C"/>
    <w:rPr>
      <w:rFonts w:ascii="Calibri" w:eastAsia="Times New Roman" w:hAnsi="Calibri" w:cs="Times New Roman"/>
      <w:lang w:eastAsia="en-US"/>
    </w:rPr>
  </w:style>
  <w:style w:type="character" w:styleId="nfaseSutil">
    <w:name w:val="Subtle Emphasis"/>
    <w:basedOn w:val="Fontepargpadro"/>
    <w:qFormat/>
    <w:rsid w:val="006A759C"/>
    <w:rPr>
      <w:rFonts w:eastAsia="Times New Roman" w:cs="Times New Roman"/>
      <w:bCs w:val="0"/>
      <w:i/>
      <w:iCs/>
      <w:color w:val="808080"/>
      <w:szCs w:val="22"/>
      <w:lang w:val="pt-BR"/>
    </w:rPr>
  </w:style>
  <w:style w:type="paragraph" w:styleId="PargrafodaLista">
    <w:name w:val="List Paragraph"/>
    <w:basedOn w:val="Normal"/>
    <w:uiPriority w:val="34"/>
    <w:qFormat/>
    <w:rsid w:val="00096BAD"/>
    <w:pPr>
      <w:ind w:left="720"/>
      <w:contextualSpacing/>
    </w:pPr>
  </w:style>
  <w:style w:type="table" w:styleId="Tabelacomgrade">
    <w:name w:val="Table Grid"/>
    <w:basedOn w:val="Tabelanormal"/>
    <w:uiPriority w:val="59"/>
    <w:rsid w:val="00FE188B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oleObject" Target="embeddings/oleObject2.bin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emf"/><Relationship Id="rId28" Type="http://schemas.openxmlformats.org/officeDocument/2006/relationships/oleObject" Target="embeddings/oleObject3.bin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oleObject" Target="embeddings/oleObject1.bin"/><Relationship Id="rId27" Type="http://schemas.openxmlformats.org/officeDocument/2006/relationships/image" Target="media/image18.emf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oalpb\Meus%20documentos\FBV\Modulo%20II\Gerencia%20de%20Projetos\templates\Plano%20de%20Qualidade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13C7C6A-AA82-4BFC-A705-6C295CC8A5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Plano de Qualidade.dot</Template>
  <TotalTime>224</TotalTime>
  <Pages>16</Pages>
  <Words>1360</Words>
  <Characters>7345</Characters>
  <Application>Microsoft Office Word</Application>
  <DocSecurity>0</DocSecurity>
  <Lines>61</Lines>
  <Paragraphs>17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Plano de Gerenciamento de Escopo</vt:lpstr>
      <vt:lpstr>Plano de Gerenciamento de Escopo</vt:lpstr>
    </vt:vector>
  </TitlesOfParts>
  <Company>oalexandrino.com</Company>
  <LinksUpToDate>false</LinksUpToDate>
  <CharactersWithSpaces>8688</CharactersWithSpaces>
  <SharedDoc>false</SharedDoc>
  <HLinks>
    <vt:vector size="180" baseType="variant">
      <vt:variant>
        <vt:i4>5177417</vt:i4>
      </vt:variant>
      <vt:variant>
        <vt:i4>141</vt:i4>
      </vt:variant>
      <vt:variant>
        <vt:i4>0</vt:i4>
      </vt:variant>
      <vt:variant>
        <vt:i4>5</vt:i4>
      </vt:variant>
      <vt:variant>
        <vt:lpwstr>MANAGERSHEET-PROJECT-RISCOS-PLAN.doc</vt:lpwstr>
      </vt:variant>
      <vt:variant>
        <vt:lpwstr/>
      </vt:variant>
      <vt:variant>
        <vt:i4>5636184</vt:i4>
      </vt:variant>
      <vt:variant>
        <vt:i4>138</vt:i4>
      </vt:variant>
      <vt:variant>
        <vt:i4>0</vt:i4>
      </vt:variant>
      <vt:variant>
        <vt:i4>5</vt:i4>
      </vt:variant>
      <vt:variant>
        <vt:lpwstr>MANAGERSHEET-PROJECT-COMUNICACAO-PLAN.doc</vt:lpwstr>
      </vt:variant>
      <vt:variant>
        <vt:lpwstr/>
      </vt:variant>
      <vt:variant>
        <vt:i4>2949152</vt:i4>
      </vt:variant>
      <vt:variant>
        <vt:i4>135</vt:i4>
      </vt:variant>
      <vt:variant>
        <vt:i4>0</vt:i4>
      </vt:variant>
      <vt:variant>
        <vt:i4>5</vt:i4>
      </vt:variant>
      <vt:variant>
        <vt:lpwstr>MANAGERSHEET-PROJECT-RECURSOS-PLAN.doc</vt:lpwstr>
      </vt:variant>
      <vt:variant>
        <vt:lpwstr/>
      </vt:variant>
      <vt:variant>
        <vt:i4>2359346</vt:i4>
      </vt:variant>
      <vt:variant>
        <vt:i4>132</vt:i4>
      </vt:variant>
      <vt:variant>
        <vt:i4>0</vt:i4>
      </vt:variant>
      <vt:variant>
        <vt:i4>5</vt:i4>
      </vt:variant>
      <vt:variant>
        <vt:lpwstr>MANAGERSHEET-PROJECT-QUALIDADE-PLAN.doc</vt:lpwstr>
      </vt:variant>
      <vt:variant>
        <vt:lpwstr/>
      </vt:variant>
      <vt:variant>
        <vt:i4>589849</vt:i4>
      </vt:variant>
      <vt:variant>
        <vt:i4>129</vt:i4>
      </vt:variant>
      <vt:variant>
        <vt:i4>0</vt:i4>
      </vt:variant>
      <vt:variant>
        <vt:i4>5</vt:i4>
      </vt:variant>
      <vt:variant>
        <vt:lpwstr/>
      </vt:variant>
      <vt:variant>
        <vt:lpwstr>_Plano_de_Gerenciamento_3</vt:lpwstr>
      </vt:variant>
      <vt:variant>
        <vt:i4>15401196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_Plano_de_Comunicação_1</vt:lpwstr>
      </vt:variant>
      <vt:variant>
        <vt:i4>589849</vt:i4>
      </vt:variant>
      <vt:variant>
        <vt:i4>123</vt:i4>
      </vt:variant>
      <vt:variant>
        <vt:i4>0</vt:i4>
      </vt:variant>
      <vt:variant>
        <vt:i4>5</vt:i4>
      </vt:variant>
      <vt:variant>
        <vt:lpwstr/>
      </vt:variant>
      <vt:variant>
        <vt:lpwstr>_Plano_de_Gerenciamento_2</vt:lpwstr>
      </vt:variant>
      <vt:variant>
        <vt:i4>196634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_Plano_de_Qualidade_1</vt:lpwstr>
      </vt:variant>
      <vt:variant>
        <vt:i4>6422562</vt:i4>
      </vt:variant>
      <vt:variant>
        <vt:i4>117</vt:i4>
      </vt:variant>
      <vt:variant>
        <vt:i4>0</vt:i4>
      </vt:variant>
      <vt:variant>
        <vt:i4>5</vt:i4>
      </vt:variant>
      <vt:variant>
        <vt:lpwstr>http://managersheet.oalexandrino.com/processo/metodologia/planejamento_e_gerenciamento.php</vt:lpwstr>
      </vt:variant>
      <vt:variant>
        <vt:lpwstr/>
      </vt:variant>
      <vt:variant>
        <vt:i4>3145846</vt:i4>
      </vt:variant>
      <vt:variant>
        <vt:i4>114</vt:i4>
      </vt:variant>
      <vt:variant>
        <vt:i4>0</vt:i4>
      </vt:variant>
      <vt:variant>
        <vt:i4>5</vt:i4>
      </vt:variant>
      <vt:variant>
        <vt:lpwstr>http://managersheet.oalexandrino.com/processo/metodologia/index.php</vt:lpwstr>
      </vt:variant>
      <vt:variant>
        <vt:lpwstr/>
      </vt:variant>
      <vt:variant>
        <vt:i4>3211364</vt:i4>
      </vt:variant>
      <vt:variant>
        <vt:i4>111</vt:i4>
      </vt:variant>
      <vt:variant>
        <vt:i4>0</vt:i4>
      </vt:variant>
      <vt:variant>
        <vt:i4>5</vt:i4>
      </vt:variant>
      <vt:variant>
        <vt:lpwstr>http://managersheet.oalexandrino.com/processo/</vt:lpwstr>
      </vt:variant>
      <vt:variant>
        <vt:lpwstr/>
      </vt:variant>
      <vt:variant>
        <vt:i4>1310774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_Toc200113513</vt:lpwstr>
      </vt:variant>
      <vt:variant>
        <vt:i4>1310774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_Toc200113512</vt:lpwstr>
      </vt:variant>
      <vt:variant>
        <vt:i4>1310774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_Toc200113511</vt:lpwstr>
      </vt:variant>
      <vt:variant>
        <vt:i4>1310774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_Toc200113510</vt:lpwstr>
      </vt:variant>
      <vt:variant>
        <vt:i4>1376310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_Toc200113509</vt:lpwstr>
      </vt:variant>
      <vt:variant>
        <vt:i4>1376310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_Toc200113508</vt:lpwstr>
      </vt:variant>
      <vt:variant>
        <vt:i4>1376310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_Toc200113507</vt:lpwstr>
      </vt:variant>
      <vt:variant>
        <vt:i4>1376310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_Toc200113506</vt:lpwstr>
      </vt:variant>
      <vt:variant>
        <vt:i4>1376310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_Toc200113505</vt:lpwstr>
      </vt:variant>
      <vt:variant>
        <vt:i4>1376310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_Toc200113504</vt:lpwstr>
      </vt:variant>
      <vt:variant>
        <vt:i4>1376310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_Toc200113503</vt:lpwstr>
      </vt:variant>
      <vt:variant>
        <vt:i4>1376310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_Toc200113502</vt:lpwstr>
      </vt:variant>
      <vt:variant>
        <vt:i4>1376310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_Toc200113501</vt:lpwstr>
      </vt:variant>
      <vt:variant>
        <vt:i4>1376310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_Toc200113500</vt:lpwstr>
      </vt:variant>
      <vt:variant>
        <vt:i4>1835063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_Toc200113499</vt:lpwstr>
      </vt:variant>
      <vt:variant>
        <vt:i4>1835063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_Toc200113498</vt:lpwstr>
      </vt:variant>
      <vt:variant>
        <vt:i4>1835063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_Toc200113497</vt:lpwstr>
      </vt:variant>
      <vt:variant>
        <vt:i4>1835063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_Toc200113496</vt:lpwstr>
      </vt:variant>
      <vt:variant>
        <vt:i4>5898251</vt:i4>
      </vt:variant>
      <vt:variant>
        <vt:i4>6066</vt:i4>
      </vt:variant>
      <vt:variant>
        <vt:i4>1025</vt:i4>
      </vt:variant>
      <vt:variant>
        <vt:i4>1</vt:i4>
      </vt:variant>
      <vt:variant>
        <vt:lpwstr>Drawing10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Plano de Gerenciamento de Escopo</dc:title>
  <dc:creator>Douglas Assumpgco Rodrigues</dc:creator>
  <cp:keywords>Astirina Group</cp:keywords>
  <cp:lastModifiedBy>Intentor</cp:lastModifiedBy>
  <cp:revision>39</cp:revision>
  <cp:lastPrinted>2008-06-03T12:41:00Z</cp:lastPrinted>
  <dcterms:created xsi:type="dcterms:W3CDTF">2009-05-05T11:38:00Z</dcterms:created>
  <dcterms:modified xsi:type="dcterms:W3CDTF">2010-06-11T12:18:00Z</dcterms:modified>
</cp:coreProperties>
</file>